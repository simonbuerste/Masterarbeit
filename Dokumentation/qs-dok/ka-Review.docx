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FC" w:rsidRPr="009F65FB" w:rsidRDefault="00651DFC">
      <w:pPr>
        <w:rPr>
          <w:rStyle w:val="Hervorhebung"/>
        </w:rPr>
        <w:sectPr w:rsidR="00651DFC" w:rsidRPr="009F65FB" w:rsidSect="00D6380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205" w:right="1418" w:bottom="1134" w:left="1134" w:header="720" w:footer="720" w:gutter="0"/>
          <w:cols w:space="720"/>
          <w:formProt w:val="0"/>
          <w:titlePg/>
        </w:sectPr>
      </w:pPr>
    </w:p>
    <w:p w:rsidR="005B18A3" w:rsidRDefault="005B18A3" w:rsidP="00CE2315">
      <w:pPr>
        <w:spacing w:line="360" w:lineRule="auto"/>
        <w:jc w:val="center"/>
        <w:rPr>
          <w:b/>
          <w:sz w:val="32"/>
        </w:rPr>
      </w:pPr>
      <w:r w:rsidRPr="001A2E7B">
        <w:rPr>
          <w:b/>
          <w:sz w:val="32"/>
        </w:rPr>
        <w:t xml:space="preserve">Review </w:t>
      </w:r>
      <w:r w:rsidR="00524E95">
        <w:rPr>
          <w:b/>
          <w:sz w:val="32"/>
        </w:rPr>
        <w:t>(</w:t>
      </w:r>
      <w:r w:rsidR="005A1BA3">
        <w:rPr>
          <w:b/>
          <w:sz w:val="32"/>
        </w:rPr>
        <w:t>Konzeptionelle Arbeit</w:t>
      </w:r>
      <w:r w:rsidR="00524E95">
        <w:rPr>
          <w:b/>
          <w:sz w:val="32"/>
        </w:rPr>
        <w:t>)</w:t>
      </w:r>
    </w:p>
    <w:p w:rsidR="009F65FB" w:rsidRPr="009F65FB" w:rsidRDefault="009F65FB" w:rsidP="00CE2315">
      <w:pPr>
        <w:tabs>
          <w:tab w:val="left" w:pos="-851"/>
        </w:tabs>
        <w:ind w:left="-851"/>
        <w:jc w:val="left"/>
        <w:rPr>
          <w:sz w:val="22"/>
        </w:rPr>
      </w:pPr>
      <w:r>
        <w:rPr>
          <w:sz w:val="22"/>
        </w:rPr>
        <w:t>Ziel</w:t>
      </w:r>
      <w:r w:rsidR="00281F40">
        <w:rPr>
          <w:sz w:val="22"/>
        </w:rPr>
        <w:t xml:space="preserve">: </w:t>
      </w:r>
      <w:r>
        <w:rPr>
          <w:sz w:val="22"/>
        </w:rPr>
        <w:t>Überblick über Stand der Arbeit, Einhaltung der Zeitplan</w:t>
      </w:r>
      <w:r w:rsidR="00297566">
        <w:rPr>
          <w:sz w:val="22"/>
        </w:rPr>
        <w:t xml:space="preserve">ung, Ablegung ins </w:t>
      </w:r>
      <w:proofErr w:type="spellStart"/>
      <w:r w:rsidR="00297566">
        <w:rPr>
          <w:sz w:val="22"/>
        </w:rPr>
        <w:t>s</w:t>
      </w:r>
      <w:r>
        <w:rPr>
          <w:sz w:val="22"/>
        </w:rPr>
        <w:t>adapro</w:t>
      </w:r>
      <w:proofErr w:type="spellEnd"/>
      <w:r>
        <w:rPr>
          <w:sz w:val="22"/>
        </w:rPr>
        <w:t>-Verzeichnis</w:t>
      </w:r>
    </w:p>
    <w:p w:rsidR="009F65FB" w:rsidRPr="009F65FB" w:rsidRDefault="009F65FB" w:rsidP="009F65FB">
      <w:pPr>
        <w:jc w:val="left"/>
        <w:rPr>
          <w:rFonts w:cs="Arial"/>
          <w:sz w:val="18"/>
        </w:rPr>
      </w:pPr>
    </w:p>
    <w:tbl>
      <w:tblPr>
        <w:tblW w:w="10774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5"/>
        <w:gridCol w:w="3969"/>
      </w:tblGrid>
      <w:tr w:rsidR="009F65FB" w:rsidRPr="0061136E" w:rsidTr="009F65FB">
        <w:tc>
          <w:tcPr>
            <w:tcW w:w="6805" w:type="dxa"/>
            <w:vAlign w:val="center"/>
          </w:tcPr>
          <w:p w:rsidR="009F65FB" w:rsidRPr="0061136E" w:rsidRDefault="009F65FB" w:rsidP="004E0F7B">
            <w:pPr>
              <w:jc w:val="left"/>
              <w:rPr>
                <w:sz w:val="22"/>
                <w:szCs w:val="22"/>
              </w:rPr>
            </w:pPr>
            <w:r w:rsidRPr="0061136E">
              <w:rPr>
                <w:b/>
                <w:sz w:val="22"/>
                <w:szCs w:val="22"/>
              </w:rPr>
              <w:t>Name:</w:t>
            </w:r>
            <w:r w:rsidR="00FA1F42">
              <w:rPr>
                <w:b/>
                <w:sz w:val="22"/>
                <w:szCs w:val="22"/>
              </w:rPr>
              <w:t xml:space="preserve"> Simon Kamm</w:t>
            </w:r>
          </w:p>
        </w:tc>
        <w:tc>
          <w:tcPr>
            <w:tcW w:w="3969" w:type="dxa"/>
            <w:vAlign w:val="center"/>
          </w:tcPr>
          <w:p w:rsidR="009F65FB" w:rsidRPr="0061136E" w:rsidRDefault="009F65FB" w:rsidP="009F65FB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Art und Nr.: </w:t>
            </w:r>
            <w:r w:rsidR="00FA1F42">
              <w:rPr>
                <w:b/>
                <w:sz w:val="22"/>
                <w:szCs w:val="22"/>
              </w:rPr>
              <w:t>MA 3062</w:t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1</w:t>
      </w:r>
      <w:r w:rsidR="00B6047D">
        <w:rPr>
          <w:b/>
          <w:sz w:val="28"/>
        </w:rPr>
        <w:t>: Definitionsphase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33"/>
        <w:gridCol w:w="1134"/>
        <w:gridCol w:w="2407"/>
      </w:tblGrid>
      <w:tr w:rsidR="005B18A3" w:rsidTr="00CE2315">
        <w:tc>
          <w:tcPr>
            <w:tcW w:w="7233" w:type="dxa"/>
            <w:vAlign w:val="center"/>
          </w:tcPr>
          <w:p w:rsidR="005B18A3" w:rsidRDefault="005B18A3" w:rsidP="00CE2315">
            <w:pPr>
              <w:spacing w:before="60" w:after="60"/>
              <w:jc w:val="left"/>
            </w:pPr>
            <w:r>
              <w:t xml:space="preserve">Dokumente </w:t>
            </w:r>
            <w:r w:rsidR="009F65FB">
              <w:t xml:space="preserve">und Produkte </w:t>
            </w:r>
            <w:r>
              <w:t>der Phase 1</w:t>
            </w:r>
          </w:p>
        </w:tc>
        <w:tc>
          <w:tcPr>
            <w:tcW w:w="1134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Lastenheft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11.03.2019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Pflichtenheft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Projektplan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B6047D" w:rsidRDefault="00FA1F42" w:rsidP="00CE2315">
            <w:pPr>
              <w:jc w:val="left"/>
            </w:pPr>
            <w:r>
              <w:t>07.05.2019</w:t>
            </w:r>
          </w:p>
        </w:tc>
      </w:tr>
      <w:tr w:rsidR="00B6047D" w:rsidTr="00CE2315">
        <w:tc>
          <w:tcPr>
            <w:tcW w:w="7233" w:type="dxa"/>
            <w:vAlign w:val="center"/>
          </w:tcPr>
          <w:p w:rsidR="00B6047D" w:rsidRDefault="005A1BA3" w:rsidP="00CE2315">
            <w:pPr>
              <w:spacing w:before="60" w:after="60"/>
              <w:jc w:val="left"/>
            </w:pPr>
            <w:r>
              <w:t>Grundlagen</w:t>
            </w:r>
          </w:p>
        </w:tc>
        <w:tc>
          <w:tcPr>
            <w:tcW w:w="1134" w:type="dxa"/>
            <w:vAlign w:val="center"/>
          </w:tcPr>
          <w:p w:rsidR="00B6047D" w:rsidRDefault="00FA1F42" w:rsidP="00CE2315">
            <w:pPr>
              <w:jc w:val="left"/>
            </w:pPr>
            <w:r>
              <w:t>V1.1</w:t>
            </w:r>
          </w:p>
        </w:tc>
        <w:tc>
          <w:tcPr>
            <w:tcW w:w="2407" w:type="dxa"/>
            <w:vAlign w:val="center"/>
          </w:tcPr>
          <w:p w:rsidR="00B6047D" w:rsidRDefault="00FA1F42" w:rsidP="00FA1F42">
            <w:pPr>
              <w:jc w:val="left"/>
            </w:pPr>
            <w:r>
              <w:t>29.05.2019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5B18A3" w:rsidTr="00A26029">
        <w:trPr>
          <w:trHeight w:val="300"/>
        </w:trPr>
        <w:tc>
          <w:tcPr>
            <w:tcW w:w="10774" w:type="dxa"/>
            <w:gridSpan w:val="5"/>
          </w:tcPr>
          <w:p w:rsidR="005B18A3" w:rsidRPr="004F1E3A" w:rsidRDefault="005B18A3" w:rsidP="004F1E3A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1</w:t>
            </w:r>
          </w:p>
        </w:tc>
      </w:tr>
      <w:tr w:rsidR="004E0F7B" w:rsidTr="00CE2315">
        <w:trPr>
          <w:trHeight w:val="300"/>
        </w:trPr>
        <w:tc>
          <w:tcPr>
            <w:tcW w:w="1560" w:type="dxa"/>
            <w:vAlign w:val="center"/>
          </w:tcPr>
          <w:p w:rsidR="004E0F7B" w:rsidRDefault="004E0F7B" w:rsidP="00CE2315">
            <w:pPr>
              <w:jc w:val="left"/>
            </w:pPr>
            <w:r>
              <w:t>Prüfdatum</w:t>
            </w:r>
          </w:p>
        </w:tc>
        <w:tc>
          <w:tcPr>
            <w:tcW w:w="851" w:type="dxa"/>
            <w:vAlign w:val="center"/>
          </w:tcPr>
          <w:p w:rsidR="004E0F7B" w:rsidRDefault="004E0F7B" w:rsidP="00CE2315">
            <w:pPr>
              <w:tabs>
                <w:tab w:val="left" w:pos="1701"/>
              </w:tabs>
              <w:jc w:val="left"/>
            </w:pPr>
            <w:r>
              <w:t>Prüfer</w:t>
            </w:r>
          </w:p>
        </w:tc>
        <w:tc>
          <w:tcPr>
            <w:tcW w:w="5670" w:type="dxa"/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2D0C5E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5"/>
            <w:r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E0F7B" w:rsidTr="00CE2315">
        <w:trPr>
          <w:trHeight w:val="375"/>
        </w:trPr>
        <w:tc>
          <w:tcPr>
            <w:tcW w:w="1560" w:type="dxa"/>
            <w:vAlign w:val="center"/>
          </w:tcPr>
          <w:p w:rsidR="004E0F7B" w:rsidRDefault="00FA1F42" w:rsidP="00CE2315">
            <w:pPr>
              <w:jc w:val="left"/>
            </w:pPr>
            <w:r>
              <w:t>29.05.2019</w:t>
            </w:r>
          </w:p>
        </w:tc>
        <w:tc>
          <w:tcPr>
            <w:tcW w:w="851" w:type="dxa"/>
            <w:vAlign w:val="center"/>
          </w:tcPr>
          <w:p w:rsidR="004E0F7B" w:rsidRDefault="00FA1F42" w:rsidP="002D0C5E">
            <w:pPr>
              <w:tabs>
                <w:tab w:val="left" w:pos="1701"/>
              </w:tabs>
              <w:jc w:val="left"/>
            </w:pPr>
            <w:proofErr w:type="spellStart"/>
            <w:r>
              <w:t>M</w:t>
            </w:r>
            <w:r w:rsidR="002D0C5E">
              <w:t>s</w:t>
            </w:r>
            <w:proofErr w:type="spellEnd"/>
          </w:p>
        </w:tc>
        <w:tc>
          <w:tcPr>
            <w:tcW w:w="5670" w:type="dxa"/>
            <w:vAlign w:val="center"/>
          </w:tcPr>
          <w:p w:rsidR="004E0F7B" w:rsidRPr="00FA1F42" w:rsidRDefault="00FA1F42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Kleinere Anpassungen in </w:t>
            </w:r>
            <w:r>
              <w:rPr>
                <w:i/>
              </w:rPr>
              <w:t>Grundlagen</w:t>
            </w:r>
            <w:r>
              <w:t xml:space="preserve"> (Anpassungen Quellenangaben, Erläuterungen zu Abbildungen, Entfernen von Tabelle 1)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2</w:t>
      </w:r>
      <w:r w:rsidR="00B6047D">
        <w:rPr>
          <w:b/>
          <w:sz w:val="28"/>
        </w:rPr>
        <w:t xml:space="preserve">: </w:t>
      </w:r>
      <w:r w:rsidR="005A1BA3">
        <w:rPr>
          <w:b/>
          <w:sz w:val="28"/>
        </w:rPr>
        <w:t>Konzeptionsphase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20"/>
        <w:gridCol w:w="2403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der </w:t>
            </w:r>
            <w:r w:rsidR="005B18A3">
              <w:t>Phase 2</w:t>
            </w:r>
          </w:p>
        </w:tc>
        <w:tc>
          <w:tcPr>
            <w:tcW w:w="1120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3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Konzeption</w:t>
            </w:r>
          </w:p>
        </w:tc>
        <w:tc>
          <w:tcPr>
            <w:tcW w:w="1120" w:type="dxa"/>
            <w:vAlign w:val="center"/>
          </w:tcPr>
          <w:p w:rsidR="005A1BA3" w:rsidRDefault="00B557A4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557A4" w:rsidP="005A1BA3">
            <w:pPr>
              <w:jc w:val="left"/>
            </w:pPr>
            <w:r>
              <w:t>24.06.2019</w:t>
            </w:r>
          </w:p>
        </w:tc>
      </w:tr>
      <w:tr w:rsidR="005A1BA3" w:rsidTr="00B31BF3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Evaluierungsspezifikation</w:t>
            </w:r>
          </w:p>
        </w:tc>
        <w:tc>
          <w:tcPr>
            <w:tcW w:w="1120" w:type="dxa"/>
            <w:vAlign w:val="center"/>
          </w:tcPr>
          <w:p w:rsidR="005A1BA3" w:rsidRDefault="00066F83" w:rsidP="005A1BA3">
            <w:pPr>
              <w:jc w:val="left"/>
            </w:pPr>
            <w:r>
              <w:t>V1.0</w:t>
            </w:r>
          </w:p>
        </w:tc>
        <w:tc>
          <w:tcPr>
            <w:tcW w:w="2403" w:type="dxa"/>
            <w:vAlign w:val="center"/>
          </w:tcPr>
          <w:p w:rsidR="005A1BA3" w:rsidRDefault="00B9082C" w:rsidP="005A1BA3">
            <w:pPr>
              <w:jc w:val="left"/>
            </w:pPr>
            <w:r>
              <w:t>08.07.2019</w:t>
            </w: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4E0F7B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 2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B9082C" w:rsidP="004E0F7B">
            <w:pPr>
              <w:tabs>
                <w:tab w:val="left" w:pos="2694"/>
                <w:tab w:val="left" w:pos="4253"/>
              </w:tabs>
              <w:jc w:val="center"/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9082C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B9082C" w:rsidP="00D252CA">
            <w:r>
              <w:t>08.07.2019</w:t>
            </w:r>
          </w:p>
        </w:tc>
        <w:tc>
          <w:tcPr>
            <w:tcW w:w="851" w:type="dxa"/>
          </w:tcPr>
          <w:p w:rsidR="004E0F7B" w:rsidRDefault="00B9082C" w:rsidP="00D252CA">
            <w:pPr>
              <w:tabs>
                <w:tab w:val="left" w:pos="1701"/>
              </w:tabs>
            </w:pPr>
            <w:proofErr w:type="spellStart"/>
            <w:r>
              <w:t>Ms</w:t>
            </w:r>
            <w:proofErr w:type="spellEnd"/>
          </w:p>
        </w:tc>
        <w:tc>
          <w:tcPr>
            <w:tcW w:w="5670" w:type="dxa"/>
          </w:tcPr>
          <w:p w:rsidR="004E0F7B" w:rsidRDefault="00E638A7" w:rsidP="00D252CA">
            <w:pPr>
              <w:tabs>
                <w:tab w:val="left" w:pos="2694"/>
                <w:tab w:val="left" w:pos="4253"/>
              </w:tabs>
            </w:pPr>
            <w:r>
              <w:t>Dokumente in V1.0 Akzeptiert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B18A3" w:rsidRPr="0068492E" w:rsidRDefault="005B18A3" w:rsidP="00EB27AE">
      <w:pPr>
        <w:spacing w:before="120" w:after="60"/>
        <w:ind w:left="-851"/>
        <w:rPr>
          <w:b/>
          <w:sz w:val="28"/>
        </w:rPr>
      </w:pPr>
      <w:r w:rsidRPr="0068492E">
        <w:rPr>
          <w:b/>
          <w:sz w:val="28"/>
        </w:rPr>
        <w:t>Phase 3</w:t>
      </w:r>
      <w:r w:rsidR="00B6047D">
        <w:rPr>
          <w:b/>
          <w:sz w:val="28"/>
        </w:rPr>
        <w:t xml:space="preserve">: </w:t>
      </w:r>
      <w:proofErr w:type="spellStart"/>
      <w:r w:rsidR="005A1BA3">
        <w:rPr>
          <w:b/>
          <w:sz w:val="28"/>
        </w:rPr>
        <w:t>Prototyping</w:t>
      </w:r>
      <w:proofErr w:type="spellEnd"/>
      <w:r w:rsidR="005A1BA3">
        <w:rPr>
          <w:b/>
          <w:sz w:val="28"/>
        </w:rPr>
        <w:t>-Phase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5B18A3" w:rsidTr="00CE2315">
        <w:tc>
          <w:tcPr>
            <w:tcW w:w="7251" w:type="dxa"/>
            <w:vAlign w:val="center"/>
          </w:tcPr>
          <w:p w:rsidR="005B18A3" w:rsidRDefault="009F65FB" w:rsidP="00CE2315">
            <w:pPr>
              <w:spacing w:before="60" w:after="60"/>
              <w:jc w:val="left"/>
            </w:pPr>
            <w:r>
              <w:t xml:space="preserve">Dokumente und Produkte </w:t>
            </w:r>
            <w:r w:rsidR="005B18A3">
              <w:t>der Phase 3</w:t>
            </w:r>
          </w:p>
        </w:tc>
        <w:tc>
          <w:tcPr>
            <w:tcW w:w="1116" w:type="dxa"/>
            <w:vAlign w:val="center"/>
          </w:tcPr>
          <w:p w:rsidR="005B18A3" w:rsidRDefault="005B18A3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5B18A3" w:rsidRDefault="005B18A3" w:rsidP="00CE2315">
            <w:pPr>
              <w:jc w:val="left"/>
            </w:pPr>
            <w:r>
              <w:t>Datum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Prototyp</w:t>
            </w:r>
          </w:p>
        </w:tc>
        <w:tc>
          <w:tcPr>
            <w:tcW w:w="1116" w:type="dxa"/>
            <w:vAlign w:val="center"/>
          </w:tcPr>
          <w:p w:rsidR="005A1BA3" w:rsidRDefault="00816E81" w:rsidP="005A1BA3">
            <w:pPr>
              <w:jc w:val="left"/>
            </w:pPr>
            <w:r>
              <w:t>V1.0</w:t>
            </w:r>
          </w:p>
        </w:tc>
        <w:tc>
          <w:tcPr>
            <w:tcW w:w="2407" w:type="dxa"/>
            <w:vAlign w:val="center"/>
          </w:tcPr>
          <w:p w:rsidR="005A1BA3" w:rsidRDefault="00816E81" w:rsidP="005A1BA3">
            <w:pPr>
              <w:jc w:val="left"/>
            </w:pPr>
            <w:r>
              <w:t>03.08.2019</w:t>
            </w: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Beschreibung des Prototyps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  <w:bookmarkStart w:id="1" w:name="_GoBack"/>
            <w:bookmarkEnd w:id="1"/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  <w:tr w:rsidR="005A1BA3" w:rsidTr="006A202A">
        <w:tc>
          <w:tcPr>
            <w:tcW w:w="7251" w:type="dxa"/>
          </w:tcPr>
          <w:p w:rsidR="005A1BA3" w:rsidRDefault="005A1BA3" w:rsidP="005A1BA3">
            <w:pPr>
              <w:spacing w:before="60" w:after="60"/>
            </w:pPr>
            <w:r>
              <w:t>Evaluierungsprotokoll</w:t>
            </w:r>
          </w:p>
        </w:tc>
        <w:tc>
          <w:tcPr>
            <w:tcW w:w="1116" w:type="dxa"/>
            <w:vAlign w:val="center"/>
          </w:tcPr>
          <w:p w:rsidR="005A1BA3" w:rsidRDefault="005A1BA3" w:rsidP="005A1BA3">
            <w:pPr>
              <w:jc w:val="left"/>
            </w:pPr>
          </w:p>
        </w:tc>
        <w:tc>
          <w:tcPr>
            <w:tcW w:w="2407" w:type="dxa"/>
            <w:vAlign w:val="center"/>
          </w:tcPr>
          <w:p w:rsidR="005A1BA3" w:rsidRDefault="005A1BA3" w:rsidP="005A1BA3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1"/>
        <w:gridCol w:w="5670"/>
        <w:gridCol w:w="2268"/>
        <w:gridCol w:w="425"/>
      </w:tblGrid>
      <w:tr w:rsidR="004E0F7B" w:rsidTr="00D252CA">
        <w:trPr>
          <w:trHeight w:val="300"/>
        </w:trPr>
        <w:tc>
          <w:tcPr>
            <w:tcW w:w="10774" w:type="dxa"/>
            <w:gridSpan w:val="5"/>
          </w:tcPr>
          <w:p w:rsidR="004E0F7B" w:rsidRPr="004F1E3A" w:rsidRDefault="004E0F7B" w:rsidP="00591396">
            <w:pPr>
              <w:tabs>
                <w:tab w:val="left" w:pos="2694"/>
                <w:tab w:val="left" w:pos="4253"/>
              </w:tabs>
              <w:rPr>
                <w:b/>
              </w:rPr>
            </w:pPr>
            <w:r>
              <w:rPr>
                <w:b/>
              </w:rPr>
              <w:t>Abnahme der Phase</w:t>
            </w:r>
            <w:r w:rsidR="00761038">
              <w:rPr>
                <w:b/>
              </w:rPr>
              <w:t xml:space="preserve"> 3</w:t>
            </w:r>
          </w:p>
        </w:tc>
      </w:tr>
      <w:tr w:rsidR="004E0F7B" w:rsidTr="004E0F7B">
        <w:trPr>
          <w:trHeight w:val="300"/>
        </w:trPr>
        <w:tc>
          <w:tcPr>
            <w:tcW w:w="1560" w:type="dxa"/>
          </w:tcPr>
          <w:p w:rsidR="004E0F7B" w:rsidRDefault="004E0F7B" w:rsidP="00D252CA">
            <w:r>
              <w:t>Prüfdatum</w:t>
            </w:r>
          </w:p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  <w:r>
              <w:t>Prüfer</w:t>
            </w: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  <w:r>
              <w:t>Bemerkung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Abgenommen           </w:t>
            </w:r>
          </w:p>
        </w:tc>
        <w:tc>
          <w:tcPr>
            <w:tcW w:w="425" w:type="dxa"/>
            <w:tcBorders>
              <w:left w:val="nil"/>
              <w:bottom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  <w:tr w:rsidR="004E0F7B" w:rsidTr="004E0F7B">
        <w:trPr>
          <w:trHeight w:val="375"/>
        </w:trPr>
        <w:tc>
          <w:tcPr>
            <w:tcW w:w="1560" w:type="dxa"/>
          </w:tcPr>
          <w:p w:rsidR="004E0F7B" w:rsidRDefault="004E0F7B" w:rsidP="00D252CA"/>
        </w:tc>
        <w:tc>
          <w:tcPr>
            <w:tcW w:w="851" w:type="dxa"/>
          </w:tcPr>
          <w:p w:rsidR="004E0F7B" w:rsidRDefault="004E0F7B" w:rsidP="00D252CA">
            <w:pPr>
              <w:tabs>
                <w:tab w:val="left" w:pos="1701"/>
              </w:tabs>
            </w:pPr>
          </w:p>
        </w:tc>
        <w:tc>
          <w:tcPr>
            <w:tcW w:w="5670" w:type="dxa"/>
          </w:tcPr>
          <w:p w:rsidR="004E0F7B" w:rsidRDefault="004E0F7B" w:rsidP="00D252CA">
            <w:pPr>
              <w:tabs>
                <w:tab w:val="left" w:pos="2694"/>
                <w:tab w:val="left" w:pos="4253"/>
              </w:tabs>
            </w:pP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4E0F7B" w:rsidRDefault="004E0F7B" w:rsidP="004E0F7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B6047D" w:rsidRPr="0068492E" w:rsidRDefault="00B6047D" w:rsidP="00B6047D">
      <w:pPr>
        <w:spacing w:before="120" w:after="60"/>
        <w:ind w:left="-851"/>
        <w:rPr>
          <w:b/>
          <w:sz w:val="28"/>
        </w:rPr>
      </w:pPr>
      <w:r>
        <w:rPr>
          <w:b/>
          <w:sz w:val="28"/>
        </w:rPr>
        <w:t>Abgabe:</w:t>
      </w:r>
    </w:p>
    <w:tbl>
      <w:tblPr>
        <w:tblStyle w:val="Tabellenraster"/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51"/>
        <w:gridCol w:w="1116"/>
        <w:gridCol w:w="2407"/>
      </w:tblGrid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  <w:r>
              <w:t>Version</w:t>
            </w: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  <w:r>
              <w:t>Datum</w:t>
            </w: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Vortragsfolien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  <w:tr w:rsidR="00B6047D" w:rsidTr="00CE2315">
        <w:tc>
          <w:tcPr>
            <w:tcW w:w="7251" w:type="dxa"/>
            <w:vAlign w:val="center"/>
          </w:tcPr>
          <w:p w:rsidR="00B6047D" w:rsidRDefault="00B6047D" w:rsidP="00CE2315">
            <w:pPr>
              <w:spacing w:before="60" w:after="60"/>
              <w:jc w:val="left"/>
            </w:pPr>
            <w:r>
              <w:t>Ausarbeitung</w:t>
            </w:r>
          </w:p>
        </w:tc>
        <w:tc>
          <w:tcPr>
            <w:tcW w:w="1116" w:type="dxa"/>
            <w:vAlign w:val="center"/>
          </w:tcPr>
          <w:p w:rsidR="00B6047D" w:rsidRDefault="00B6047D" w:rsidP="00CE2315">
            <w:pPr>
              <w:jc w:val="left"/>
            </w:pPr>
          </w:p>
        </w:tc>
        <w:tc>
          <w:tcPr>
            <w:tcW w:w="2407" w:type="dxa"/>
            <w:vAlign w:val="center"/>
          </w:tcPr>
          <w:p w:rsidR="00B6047D" w:rsidRDefault="00B6047D" w:rsidP="00CE2315">
            <w:pPr>
              <w:jc w:val="left"/>
            </w:pPr>
          </w:p>
        </w:tc>
      </w:tr>
    </w:tbl>
    <w:tbl>
      <w:tblPr>
        <w:tblW w:w="10774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  <w:gridCol w:w="425"/>
      </w:tblGrid>
      <w:tr w:rsidR="00B6047D" w:rsidTr="00CE2315">
        <w:trPr>
          <w:trHeight w:val="375"/>
        </w:trPr>
        <w:tc>
          <w:tcPr>
            <w:tcW w:w="10349" w:type="dxa"/>
            <w:vAlign w:val="center"/>
          </w:tcPr>
          <w:p w:rsidR="00B6047D" w:rsidRDefault="00B6047D" w:rsidP="00CE2315">
            <w:pPr>
              <w:tabs>
                <w:tab w:val="left" w:pos="2694"/>
                <w:tab w:val="left" w:pos="4253"/>
              </w:tabs>
              <w:jc w:val="left"/>
            </w:pPr>
            <w:r>
              <w:t xml:space="preserve">In </w:t>
            </w:r>
            <w:proofErr w:type="spellStart"/>
            <w:r>
              <w:t>sadapro</w:t>
            </w:r>
            <w:proofErr w:type="spellEnd"/>
            <w:r>
              <w:t xml:space="preserve"> abgelegt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6047D" w:rsidRDefault="00B6047D" w:rsidP="00F46D5B">
            <w:pPr>
              <w:tabs>
                <w:tab w:val="left" w:pos="2694"/>
                <w:tab w:val="left" w:pos="4253"/>
              </w:tabs>
              <w:jc w:val="center"/>
            </w:pPr>
            <w:r w:rsidRPr="0061136E">
              <w:rPr>
                <w:b/>
                <w:sz w:val="22"/>
                <w:szCs w:val="22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136E">
              <w:rPr>
                <w:b/>
                <w:sz w:val="22"/>
                <w:szCs w:val="22"/>
              </w:rPr>
              <w:instrText xml:space="preserve"> FORMCHECKBOX </w:instrText>
            </w:r>
            <w:r w:rsidR="007134D4">
              <w:rPr>
                <w:b/>
                <w:sz w:val="22"/>
                <w:szCs w:val="22"/>
              </w:rPr>
            </w:r>
            <w:r w:rsidR="007134D4">
              <w:rPr>
                <w:b/>
                <w:sz w:val="22"/>
                <w:szCs w:val="22"/>
              </w:rPr>
              <w:fldChar w:fldCharType="separate"/>
            </w:r>
            <w:r w:rsidRPr="0061136E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17699C" w:rsidRPr="0017699C" w:rsidRDefault="0017699C" w:rsidP="005B18A3"/>
    <w:sectPr w:rsidR="0017699C" w:rsidRPr="0017699C" w:rsidSect="006E0FDA">
      <w:type w:val="continuous"/>
      <w:pgSz w:w="11907" w:h="16840"/>
      <w:pgMar w:top="1418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4D4" w:rsidRDefault="007134D4">
      <w:r>
        <w:separator/>
      </w:r>
    </w:p>
  </w:endnote>
  <w:endnote w:type="continuationSeparator" w:id="0">
    <w:p w:rsidR="007134D4" w:rsidRDefault="0071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AB1582" w:rsidRDefault="00E1070F" w:rsidP="007C5CA9">
    <w:pPr>
      <w:pStyle w:val="Fuzeile"/>
      <w:jc w:val="left"/>
      <w:rPr>
        <w:rFonts w:cs="Arial"/>
        <w:szCs w:val="24"/>
      </w:rPr>
    </w:pPr>
    <w:r>
      <w:rPr>
        <w:rFonts w:cs="Arial"/>
        <w:szCs w:val="24"/>
      </w:rPr>
      <w:tab/>
    </w:r>
    <w:r w:rsidR="00181FA2" w:rsidRPr="00AB1582">
      <w:rPr>
        <w:rFonts w:cs="Arial"/>
        <w:szCs w:val="24"/>
      </w:rPr>
      <w:tab/>
    </w:r>
    <w:r w:rsidR="00FB093C" w:rsidRPr="008A6808">
      <w:rPr>
        <w:rFonts w:cs="Arial"/>
        <w:szCs w:val="24"/>
      </w:rPr>
      <w:fldChar w:fldCharType="begin"/>
    </w:r>
    <w:r w:rsidR="00181FA2" w:rsidRPr="008A6808">
      <w:rPr>
        <w:rFonts w:cs="Arial"/>
        <w:szCs w:val="24"/>
      </w:rPr>
      <w:instrText xml:space="preserve"> SAVEDATE \@ "dd.MM.yy" \* MERGEFORMAT </w:instrText>
    </w:r>
    <w:r w:rsidR="00FB093C" w:rsidRPr="008A6808">
      <w:rPr>
        <w:rFonts w:cs="Arial"/>
        <w:szCs w:val="24"/>
      </w:rPr>
      <w:fldChar w:fldCharType="separate"/>
    </w:r>
    <w:r w:rsidR="00816E81">
      <w:rPr>
        <w:rFonts w:cs="Arial"/>
        <w:noProof/>
        <w:szCs w:val="24"/>
      </w:rPr>
      <w:t>08.07.19</w:t>
    </w:r>
    <w:r w:rsidR="00FB093C" w:rsidRPr="008A6808"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Fuzeile"/>
    </w:pPr>
    <w:r w:rsidRPr="00283B61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page">
            <wp:posOffset>6264910</wp:posOffset>
          </wp:positionH>
          <wp:positionV relativeFrom="page">
            <wp:posOffset>9919970</wp:posOffset>
          </wp:positionV>
          <wp:extent cx="936000" cy="468000"/>
          <wp:effectExtent l="0" t="0" r="0" b="8255"/>
          <wp:wrapNone/>
          <wp:docPr id="7" name="Grafik 7" descr="W:\Vorlagen\Logos\IAS Logo\Logo_IAS_gros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:\Vorlagen\Logos\IAS Logo\Logo_IAS_gros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0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4D4" w:rsidRDefault="007134D4">
      <w:r>
        <w:separator/>
      </w:r>
    </w:p>
  </w:footnote>
  <w:footnote w:type="continuationSeparator" w:id="0">
    <w:p w:rsidR="007134D4" w:rsidRDefault="0071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A2" w:rsidRPr="009E1B0C" w:rsidRDefault="00181FA2">
    <w:pPr>
      <w:pStyle w:val="Kopfzeile"/>
      <w:rPr>
        <w:rFonts w:cs="Arial"/>
        <w:u w:val="single"/>
      </w:rPr>
    </w:pPr>
    <w:r w:rsidRPr="005B1185">
      <w:rPr>
        <w:rFonts w:cs="Arial"/>
        <w:u w:val="single"/>
      </w:rPr>
      <w:tab/>
    </w:r>
    <w:r w:rsidR="00CE2315">
      <w:rPr>
        <w:rFonts w:cs="Arial"/>
        <w:u w:val="single"/>
      </w:rPr>
      <w:t>Review</w:t>
    </w:r>
    <w:r w:rsidRPr="005B1185">
      <w:rPr>
        <w:rFonts w:cs="Arial"/>
        <w:u w:val="single"/>
      </w:rPr>
      <w:tab/>
    </w:r>
    <w:r w:rsidR="00FB093C" w:rsidRPr="005B1185">
      <w:rPr>
        <w:rStyle w:val="Seitenzahl"/>
        <w:rFonts w:cs="Arial"/>
        <w:u w:val="single"/>
      </w:rPr>
      <w:fldChar w:fldCharType="begin"/>
    </w:r>
    <w:r w:rsidRPr="005B1185">
      <w:rPr>
        <w:rStyle w:val="Seitenzahl"/>
        <w:rFonts w:cs="Arial"/>
        <w:u w:val="single"/>
      </w:rPr>
      <w:instrText xml:space="preserve"> PAGE </w:instrText>
    </w:r>
    <w:r w:rsidR="00FB093C" w:rsidRPr="005B1185">
      <w:rPr>
        <w:rStyle w:val="Seitenzahl"/>
        <w:rFonts w:cs="Arial"/>
        <w:u w:val="single"/>
      </w:rPr>
      <w:fldChar w:fldCharType="separate"/>
    </w:r>
    <w:r w:rsidR="00991D59">
      <w:rPr>
        <w:rStyle w:val="Seitenzahl"/>
        <w:rFonts w:cs="Arial"/>
        <w:noProof/>
        <w:u w:val="single"/>
      </w:rPr>
      <w:t>2</w:t>
    </w:r>
    <w:r w:rsidR="00FB093C" w:rsidRPr="005B1185">
      <w:rPr>
        <w:rStyle w:val="Seitenzahl"/>
        <w:rFonts w:cs="Arial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B61" w:rsidRDefault="00283B61">
    <w:pPr>
      <w:pStyle w:val="Kopfzeile"/>
      <w:rPr>
        <w:b/>
        <w:sz w:val="28"/>
        <w:lang w:val="en-US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194310</wp:posOffset>
              </wp:positionH>
              <wp:positionV relativeFrom="paragraph">
                <wp:posOffset>-142875</wp:posOffset>
              </wp:positionV>
              <wp:extent cx="5183841" cy="628650"/>
              <wp:effectExtent l="0" t="0" r="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3841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3B61" w:rsidRPr="00AB1582" w:rsidRDefault="00AB1582" w:rsidP="00283B61">
                          <w:pPr>
                            <w:pStyle w:val="Kopfzeile"/>
                            <w:jc w:val="left"/>
                            <w:rPr>
                              <w:b/>
                              <w:szCs w:val="26"/>
                            </w:rPr>
                          </w:pPr>
                          <w:r w:rsidRPr="00AB1582">
                            <w:rPr>
                              <w:b/>
                              <w:szCs w:val="26"/>
                            </w:rPr>
                            <w:t>Universität Stuttgart</w:t>
                          </w:r>
                        </w:p>
                        <w:p w:rsidR="00D63807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>Institut für Automatisierungstechnik</w:t>
                          </w:r>
                          <w:r w:rsidR="009F65FB">
                            <w:rPr>
                              <w:szCs w:val="26"/>
                            </w:rPr>
                            <w:t xml:space="preserve"> </w:t>
                          </w:r>
                        </w:p>
                        <w:p w:rsidR="00283B61" w:rsidRPr="009F65FB" w:rsidRDefault="00AB1582" w:rsidP="009F65FB">
                          <w:pPr>
                            <w:pStyle w:val="Kopfzeile"/>
                            <w:jc w:val="left"/>
                            <w:rPr>
                              <w:szCs w:val="26"/>
                            </w:rPr>
                          </w:pPr>
                          <w:r w:rsidRPr="00AB1582">
                            <w:rPr>
                              <w:szCs w:val="26"/>
                            </w:rPr>
                            <w:t xml:space="preserve">und </w:t>
                          </w:r>
                          <w:r>
                            <w:rPr>
                              <w:szCs w:val="26"/>
                            </w:rPr>
                            <w:t>Softwaresysteme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15.3pt;margin-top:-11.25pt;width:408.2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" fillcolor="white [3201]" stroked="f" strokeweight=".5pt">
              <v:textbox>
                <w:txbxContent>
                  <w:p w:rsidR="00283B61" w:rsidRPr="00AB1582" w:rsidRDefault="00AB1582" w:rsidP="00283B61">
                    <w:pPr>
                      <w:pStyle w:val="Kopfzeile"/>
                      <w:jc w:val="left"/>
                      <w:rPr>
                        <w:b/>
                        <w:szCs w:val="26"/>
                      </w:rPr>
                    </w:pPr>
                    <w:r w:rsidRPr="00AB1582">
                      <w:rPr>
                        <w:b/>
                        <w:szCs w:val="26"/>
                      </w:rPr>
                      <w:t>Universität Stuttgart</w:t>
                    </w:r>
                  </w:p>
                  <w:p w:rsidR="00D63807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>Institut für Automatisierungstechnik</w:t>
                    </w:r>
                    <w:r w:rsidR="009F65FB">
                      <w:rPr>
                        <w:szCs w:val="26"/>
                      </w:rPr>
                      <w:t xml:space="preserve"> </w:t>
                    </w:r>
                  </w:p>
                  <w:p w:rsidR="00283B61" w:rsidRPr="009F65FB" w:rsidRDefault="00AB1582" w:rsidP="009F65FB">
                    <w:pPr>
                      <w:pStyle w:val="Kopfzeile"/>
                      <w:jc w:val="left"/>
                      <w:rPr>
                        <w:szCs w:val="26"/>
                      </w:rPr>
                    </w:pPr>
                    <w:r w:rsidRPr="00AB1582">
                      <w:rPr>
                        <w:szCs w:val="26"/>
                      </w:rPr>
                      <w:t xml:space="preserve">und </w:t>
                    </w:r>
                    <w:r>
                      <w:rPr>
                        <w:szCs w:val="26"/>
                      </w:rPr>
                      <w:t>Softwaresysteme</w:t>
                    </w:r>
                  </w:p>
                </w:txbxContent>
              </v:textbox>
            </v:shape>
          </w:pict>
        </mc:Fallback>
      </mc:AlternateContent>
    </w:r>
    <w:r w:rsidRPr="00283B61">
      <w:rPr>
        <w:rFonts w:ascii="Times New Roman" w:hAnsi="Times New Roman"/>
        <w:b/>
        <w:noProof/>
        <w:sz w:val="36"/>
      </w:rPr>
      <w:drawing>
        <wp:anchor distT="0" distB="0" distL="114300" distR="114300" simplePos="0" relativeHeight="251659776" behindDoc="0" locked="1" layoutInCell="1" allowOverlap="1" wp14:anchorId="2B793D36" wp14:editId="652E1309">
          <wp:simplePos x="0" y="0"/>
          <wp:positionH relativeFrom="page">
            <wp:posOffset>350520</wp:posOffset>
          </wp:positionH>
          <wp:positionV relativeFrom="page">
            <wp:posOffset>190500</wp:posOffset>
          </wp:positionV>
          <wp:extent cx="467995" cy="467995"/>
          <wp:effectExtent l="0" t="0" r="8255" b="8255"/>
          <wp:wrapNone/>
          <wp:docPr id="6" name="Grafik 6" descr="unistuttgart_nur_punk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stuttgart_nur_punk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DCE63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A626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6442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6767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1616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3A510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58615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A6E02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80D2D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ACF4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453F5"/>
    <w:multiLevelType w:val="singleLevel"/>
    <w:tmpl w:val="51267EDC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068C69AC"/>
    <w:multiLevelType w:val="singleLevel"/>
    <w:tmpl w:val="78D04F6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0D576D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0F596B9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6F57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F1205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1C912B78"/>
    <w:multiLevelType w:val="singleLevel"/>
    <w:tmpl w:val="D1543C8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1E8229A4"/>
    <w:multiLevelType w:val="singleLevel"/>
    <w:tmpl w:val="8346A56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20AB052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6FE0619"/>
    <w:multiLevelType w:val="singleLevel"/>
    <w:tmpl w:val="177C352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29624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F5A46F7"/>
    <w:multiLevelType w:val="singleLevel"/>
    <w:tmpl w:val="7B109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3188642C"/>
    <w:multiLevelType w:val="hybridMultilevel"/>
    <w:tmpl w:val="18664E5A"/>
    <w:lvl w:ilvl="0" w:tplc="5C2A4686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523A2D"/>
    <w:multiLevelType w:val="hybridMultilevel"/>
    <w:tmpl w:val="05109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7349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22A112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4787D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544032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8872C06"/>
    <w:multiLevelType w:val="singleLevel"/>
    <w:tmpl w:val="2968F82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4CBC18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1D22249"/>
    <w:multiLevelType w:val="singleLevel"/>
    <w:tmpl w:val="F2A652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538E25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7" w15:restartNumberingAfterBreak="0">
    <w:nsid w:val="5BC15785"/>
    <w:multiLevelType w:val="hybridMultilevel"/>
    <w:tmpl w:val="98464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55AB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3546B8D"/>
    <w:multiLevelType w:val="singleLevel"/>
    <w:tmpl w:val="92124DA4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40" w15:restartNumberingAfterBreak="0">
    <w:nsid w:val="68781C19"/>
    <w:multiLevelType w:val="singleLevel"/>
    <w:tmpl w:val="633C71B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1" w15:restartNumberingAfterBreak="0">
    <w:nsid w:val="6A951216"/>
    <w:multiLevelType w:val="singleLevel"/>
    <w:tmpl w:val="F3DE38E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 w15:restartNumberingAfterBreak="0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F67035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42"/>
  </w:num>
  <w:num w:numId="13">
    <w:abstractNumId w:val="36"/>
  </w:num>
  <w:num w:numId="14">
    <w:abstractNumId w:val="18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20"/>
  </w:num>
  <w:num w:numId="17">
    <w:abstractNumId w:val="12"/>
  </w:num>
  <w:num w:numId="18">
    <w:abstractNumId w:val="19"/>
  </w:num>
  <w:num w:numId="19">
    <w:abstractNumId w:val="21"/>
  </w:num>
  <w:num w:numId="20">
    <w:abstractNumId w:val="34"/>
  </w:num>
  <w:num w:numId="21">
    <w:abstractNumId w:val="13"/>
  </w:num>
  <w:num w:numId="22">
    <w:abstractNumId w:val="40"/>
  </w:num>
  <w:num w:numId="23">
    <w:abstractNumId w:val="41"/>
  </w:num>
  <w:num w:numId="24">
    <w:abstractNumId w:val="32"/>
  </w:num>
  <w:num w:numId="25">
    <w:abstractNumId w:val="39"/>
  </w:num>
  <w:num w:numId="26">
    <w:abstractNumId w:val="23"/>
  </w:num>
  <w:num w:numId="27">
    <w:abstractNumId w:val="26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6"/>
  </w:num>
  <w:num w:numId="33">
    <w:abstractNumId w:val="43"/>
  </w:num>
  <w:num w:numId="34">
    <w:abstractNumId w:val="30"/>
  </w:num>
  <w:num w:numId="35">
    <w:abstractNumId w:val="29"/>
  </w:num>
  <w:num w:numId="36">
    <w:abstractNumId w:val="28"/>
  </w:num>
  <w:num w:numId="37">
    <w:abstractNumId w:val="31"/>
  </w:num>
  <w:num w:numId="38">
    <w:abstractNumId w:val="14"/>
  </w:num>
  <w:num w:numId="39">
    <w:abstractNumId w:val="38"/>
  </w:num>
  <w:num w:numId="40">
    <w:abstractNumId w:val="33"/>
  </w:num>
  <w:num w:numId="41">
    <w:abstractNumId w:val="15"/>
  </w:num>
  <w:num w:numId="42">
    <w:abstractNumId w:val="22"/>
  </w:num>
  <w:num w:numId="43">
    <w:abstractNumId w:val="2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9C"/>
    <w:rsid w:val="00052D17"/>
    <w:rsid w:val="0005614F"/>
    <w:rsid w:val="00066F83"/>
    <w:rsid w:val="0007724B"/>
    <w:rsid w:val="000A3055"/>
    <w:rsid w:val="000B6DE9"/>
    <w:rsid w:val="000C7B6B"/>
    <w:rsid w:val="000D270D"/>
    <w:rsid w:val="0014353B"/>
    <w:rsid w:val="0016121D"/>
    <w:rsid w:val="00162EBC"/>
    <w:rsid w:val="0017699C"/>
    <w:rsid w:val="00181FA2"/>
    <w:rsid w:val="00184FED"/>
    <w:rsid w:val="001927F5"/>
    <w:rsid w:val="001A6818"/>
    <w:rsid w:val="001C00E1"/>
    <w:rsid w:val="001F43F0"/>
    <w:rsid w:val="00210E7F"/>
    <w:rsid w:val="0023130E"/>
    <w:rsid w:val="00234D0E"/>
    <w:rsid w:val="00250FC4"/>
    <w:rsid w:val="00255DA4"/>
    <w:rsid w:val="00281F40"/>
    <w:rsid w:val="00283B61"/>
    <w:rsid w:val="00291724"/>
    <w:rsid w:val="00297566"/>
    <w:rsid w:val="002D0C5E"/>
    <w:rsid w:val="002E6067"/>
    <w:rsid w:val="002F0F03"/>
    <w:rsid w:val="0032129A"/>
    <w:rsid w:val="0033232A"/>
    <w:rsid w:val="003325DC"/>
    <w:rsid w:val="00333D4E"/>
    <w:rsid w:val="00350D14"/>
    <w:rsid w:val="00366797"/>
    <w:rsid w:val="0040031C"/>
    <w:rsid w:val="00414D3C"/>
    <w:rsid w:val="00415D54"/>
    <w:rsid w:val="00423D98"/>
    <w:rsid w:val="0044411F"/>
    <w:rsid w:val="0045659C"/>
    <w:rsid w:val="00456672"/>
    <w:rsid w:val="004902CE"/>
    <w:rsid w:val="004B6333"/>
    <w:rsid w:val="004E0F7B"/>
    <w:rsid w:val="004F1E3A"/>
    <w:rsid w:val="00524E95"/>
    <w:rsid w:val="00535AEA"/>
    <w:rsid w:val="00553762"/>
    <w:rsid w:val="00591396"/>
    <w:rsid w:val="005A1BA3"/>
    <w:rsid w:val="005B1185"/>
    <w:rsid w:val="005B18A3"/>
    <w:rsid w:val="006101E1"/>
    <w:rsid w:val="0062281D"/>
    <w:rsid w:val="00634559"/>
    <w:rsid w:val="00637E75"/>
    <w:rsid w:val="00644581"/>
    <w:rsid w:val="00651DFC"/>
    <w:rsid w:val="006561FD"/>
    <w:rsid w:val="0066492F"/>
    <w:rsid w:val="00667F7E"/>
    <w:rsid w:val="00681FFB"/>
    <w:rsid w:val="00683884"/>
    <w:rsid w:val="006D3F8A"/>
    <w:rsid w:val="006E0FDA"/>
    <w:rsid w:val="006E16E7"/>
    <w:rsid w:val="007134D4"/>
    <w:rsid w:val="00727E87"/>
    <w:rsid w:val="00744C65"/>
    <w:rsid w:val="007477BA"/>
    <w:rsid w:val="0075050C"/>
    <w:rsid w:val="00761038"/>
    <w:rsid w:val="00795ADC"/>
    <w:rsid w:val="007B27C4"/>
    <w:rsid w:val="007B4A76"/>
    <w:rsid w:val="007C368E"/>
    <w:rsid w:val="007C5CA9"/>
    <w:rsid w:val="007D12DE"/>
    <w:rsid w:val="007D5145"/>
    <w:rsid w:val="0081427E"/>
    <w:rsid w:val="00816E81"/>
    <w:rsid w:val="00827628"/>
    <w:rsid w:val="0086120B"/>
    <w:rsid w:val="0086380D"/>
    <w:rsid w:val="0088499F"/>
    <w:rsid w:val="008A10BE"/>
    <w:rsid w:val="008A6808"/>
    <w:rsid w:val="008C07A9"/>
    <w:rsid w:val="008C1A30"/>
    <w:rsid w:val="00922B40"/>
    <w:rsid w:val="009306EB"/>
    <w:rsid w:val="009472FB"/>
    <w:rsid w:val="00972AA5"/>
    <w:rsid w:val="00991D59"/>
    <w:rsid w:val="009A268F"/>
    <w:rsid w:val="009D0A3D"/>
    <w:rsid w:val="009E1B0C"/>
    <w:rsid w:val="009F65FB"/>
    <w:rsid w:val="00A01C4E"/>
    <w:rsid w:val="00A06F42"/>
    <w:rsid w:val="00A107EF"/>
    <w:rsid w:val="00A249CD"/>
    <w:rsid w:val="00A26029"/>
    <w:rsid w:val="00A27EE1"/>
    <w:rsid w:val="00AB1582"/>
    <w:rsid w:val="00AC7876"/>
    <w:rsid w:val="00B01D34"/>
    <w:rsid w:val="00B17DFB"/>
    <w:rsid w:val="00B32486"/>
    <w:rsid w:val="00B557A4"/>
    <w:rsid w:val="00B57DC3"/>
    <w:rsid w:val="00B6047D"/>
    <w:rsid w:val="00B640B1"/>
    <w:rsid w:val="00B65C50"/>
    <w:rsid w:val="00B9082C"/>
    <w:rsid w:val="00BD0293"/>
    <w:rsid w:val="00BF1560"/>
    <w:rsid w:val="00BF323E"/>
    <w:rsid w:val="00C430B0"/>
    <w:rsid w:val="00C5292C"/>
    <w:rsid w:val="00C71AA1"/>
    <w:rsid w:val="00CB6E4B"/>
    <w:rsid w:val="00CE1259"/>
    <w:rsid w:val="00CE2315"/>
    <w:rsid w:val="00D0392F"/>
    <w:rsid w:val="00D42D5C"/>
    <w:rsid w:val="00D55CAA"/>
    <w:rsid w:val="00D63807"/>
    <w:rsid w:val="00D92088"/>
    <w:rsid w:val="00DC6261"/>
    <w:rsid w:val="00E069B0"/>
    <w:rsid w:val="00E1070F"/>
    <w:rsid w:val="00E10CD1"/>
    <w:rsid w:val="00E3181C"/>
    <w:rsid w:val="00E37533"/>
    <w:rsid w:val="00E638A7"/>
    <w:rsid w:val="00E63CAF"/>
    <w:rsid w:val="00E70085"/>
    <w:rsid w:val="00E95BD0"/>
    <w:rsid w:val="00E96D44"/>
    <w:rsid w:val="00EB27AE"/>
    <w:rsid w:val="00EC1368"/>
    <w:rsid w:val="00EC3614"/>
    <w:rsid w:val="00EF2930"/>
    <w:rsid w:val="00F0528E"/>
    <w:rsid w:val="00F258D4"/>
    <w:rsid w:val="00F5661E"/>
    <w:rsid w:val="00F57BE1"/>
    <w:rsid w:val="00F70F49"/>
    <w:rsid w:val="00F91A6B"/>
    <w:rsid w:val="00FA1F42"/>
    <w:rsid w:val="00FA2EC6"/>
    <w:rsid w:val="00FA60B1"/>
    <w:rsid w:val="00FB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0AED5A"/>
  <w15:docId w15:val="{27CF9E38-23C7-4814-B94C-81EDFFA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6672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AB1582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AB1582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AB1582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6E0FDA"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6E0FDA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6E0FDA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6E0FDA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E0FD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6E0FDA"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rsid w:val="006E0FDA"/>
    <w:pPr>
      <w:numPr>
        <w:numId w:val="1"/>
      </w:numPr>
    </w:pPr>
  </w:style>
  <w:style w:type="paragraph" w:styleId="Aufzhlungszeichen2">
    <w:name w:val="List Bullet 2"/>
    <w:basedOn w:val="Standard"/>
    <w:autoRedefine/>
    <w:rsid w:val="006E0FDA"/>
    <w:pPr>
      <w:numPr>
        <w:numId w:val="2"/>
      </w:numPr>
    </w:pPr>
  </w:style>
  <w:style w:type="paragraph" w:styleId="Aufzhlungszeichen3">
    <w:name w:val="List Bullet 3"/>
    <w:basedOn w:val="Standard"/>
    <w:autoRedefine/>
    <w:rsid w:val="006E0FDA"/>
    <w:pPr>
      <w:numPr>
        <w:numId w:val="3"/>
      </w:numPr>
    </w:pPr>
  </w:style>
  <w:style w:type="paragraph" w:styleId="Aufzhlungszeichen4">
    <w:name w:val="List Bullet 4"/>
    <w:basedOn w:val="Standard"/>
    <w:autoRedefine/>
    <w:rsid w:val="006E0FDA"/>
    <w:pPr>
      <w:numPr>
        <w:numId w:val="4"/>
      </w:numPr>
    </w:pPr>
  </w:style>
  <w:style w:type="paragraph" w:styleId="Aufzhlungszeichen5">
    <w:name w:val="List Bullet 5"/>
    <w:basedOn w:val="Standard"/>
    <w:autoRedefine/>
    <w:rsid w:val="006E0FDA"/>
    <w:pPr>
      <w:numPr>
        <w:numId w:val="5"/>
      </w:numPr>
    </w:pPr>
  </w:style>
  <w:style w:type="paragraph" w:styleId="Listennummer">
    <w:name w:val="List Number"/>
    <w:basedOn w:val="Standard"/>
    <w:rsid w:val="006E0FDA"/>
    <w:pPr>
      <w:numPr>
        <w:numId w:val="6"/>
      </w:numPr>
    </w:pPr>
  </w:style>
  <w:style w:type="paragraph" w:styleId="Listennummer2">
    <w:name w:val="List Number 2"/>
    <w:basedOn w:val="Standard"/>
    <w:rsid w:val="006E0FDA"/>
    <w:pPr>
      <w:numPr>
        <w:numId w:val="7"/>
      </w:numPr>
    </w:pPr>
  </w:style>
  <w:style w:type="paragraph" w:styleId="Listennummer3">
    <w:name w:val="List Number 3"/>
    <w:basedOn w:val="Standard"/>
    <w:rsid w:val="006E0FDA"/>
    <w:pPr>
      <w:numPr>
        <w:numId w:val="8"/>
      </w:numPr>
    </w:pPr>
  </w:style>
  <w:style w:type="paragraph" w:styleId="Listennummer4">
    <w:name w:val="List Number 4"/>
    <w:basedOn w:val="Standard"/>
    <w:rsid w:val="006E0FDA"/>
    <w:pPr>
      <w:numPr>
        <w:numId w:val="9"/>
      </w:numPr>
    </w:pPr>
  </w:style>
  <w:style w:type="paragraph" w:styleId="Listennummer5">
    <w:name w:val="List Number 5"/>
    <w:basedOn w:val="Standard"/>
    <w:rsid w:val="006E0FDA"/>
    <w:pPr>
      <w:numPr>
        <w:numId w:val="10"/>
      </w:numPr>
    </w:pPr>
  </w:style>
  <w:style w:type="paragraph" w:styleId="Fuzeile">
    <w:name w:val="footer"/>
    <w:basedOn w:val="Standard"/>
    <w:rsid w:val="006E0FD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6E0FDA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Standard"/>
    <w:rsid w:val="006E0FDA"/>
    <w:pPr>
      <w:ind w:left="1134" w:hanging="1134"/>
    </w:pPr>
  </w:style>
  <w:style w:type="paragraph" w:styleId="Beschriftung">
    <w:name w:val="caption"/>
    <w:basedOn w:val="Standard"/>
    <w:next w:val="Standard"/>
    <w:qFormat/>
    <w:rsid w:val="006E0FDA"/>
    <w:pPr>
      <w:spacing w:before="120" w:after="120"/>
    </w:pPr>
    <w:rPr>
      <w:b/>
    </w:rPr>
  </w:style>
  <w:style w:type="character" w:styleId="Seitenzahl">
    <w:name w:val="page number"/>
    <w:basedOn w:val="Absatz-Standardschriftart"/>
    <w:rsid w:val="006E0FDA"/>
    <w:rPr>
      <w:rFonts w:ascii="Arial" w:hAnsi="Arial"/>
    </w:rPr>
  </w:style>
  <w:style w:type="paragraph" w:styleId="Kopfzeile">
    <w:name w:val="header"/>
    <w:basedOn w:val="Standard"/>
    <w:rsid w:val="006E0FDA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6E0FDA"/>
    <w:rPr>
      <w:i/>
    </w:rPr>
  </w:style>
  <w:style w:type="paragraph" w:styleId="Verzeichnis2">
    <w:name w:val="toc 2"/>
    <w:basedOn w:val="Standard"/>
    <w:next w:val="Standard"/>
    <w:autoRedefine/>
    <w:uiPriority w:val="39"/>
    <w:rsid w:val="00667F7E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Standard"/>
    <w:rsid w:val="006E0FDA"/>
    <w:pPr>
      <w:spacing w:before="60" w:after="60"/>
    </w:pPr>
    <w:rPr>
      <w:sz w:val="20"/>
    </w:rPr>
  </w:style>
  <w:style w:type="paragraph" w:customStyle="1" w:styleId="StandardKursiv">
    <w:name w:val="Standard + Kursiv"/>
    <w:basedOn w:val="Standard"/>
    <w:link w:val="StandardKursivChar"/>
    <w:rsid w:val="00414D3C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Absatz-Standardschriftart"/>
    <w:link w:val="StandardKursiv"/>
    <w:rsid w:val="00414D3C"/>
    <w:rPr>
      <w:i/>
      <w:sz w:val="24"/>
      <w:lang w:val="de-DE" w:eastAsia="de-DE" w:bidi="ar-SA"/>
    </w:rPr>
  </w:style>
  <w:style w:type="table" w:styleId="Tabellenraster">
    <w:name w:val="Table Grid"/>
    <w:basedOn w:val="NormaleTabelle"/>
    <w:uiPriority w:val="59"/>
    <w:rsid w:val="00CE12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rsid w:val="00052D17"/>
    <w:rPr>
      <w:sz w:val="16"/>
      <w:szCs w:val="16"/>
    </w:rPr>
  </w:style>
  <w:style w:type="paragraph" w:styleId="Kommentartext">
    <w:name w:val="annotation text"/>
    <w:basedOn w:val="Standard"/>
    <w:semiHidden/>
    <w:rsid w:val="00052D17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052D17"/>
    <w:rPr>
      <w:b/>
      <w:bCs/>
    </w:rPr>
  </w:style>
  <w:style w:type="paragraph" w:styleId="Sprechblasentext">
    <w:name w:val="Balloon Text"/>
    <w:basedOn w:val="Standard"/>
    <w:semiHidden/>
    <w:rsid w:val="00052D17"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NormaleTabelle"/>
    <w:uiPriority w:val="99"/>
    <w:rsid w:val="00A249CD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B65C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qFormat/>
    <w:rsid w:val="00AB158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B158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83884"/>
    <w:pPr>
      <w:ind w:left="720"/>
      <w:contextualSpacing/>
    </w:pPr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667F7E"/>
    <w:pPr>
      <w:spacing w:after="100"/>
      <w:ind w:left="480"/>
    </w:pPr>
    <w:rPr>
      <w:sz w:val="20"/>
    </w:rPr>
  </w:style>
  <w:style w:type="character" w:styleId="Hervorhebung">
    <w:name w:val="Emphasis"/>
    <w:basedOn w:val="Absatz-Standardschriftart"/>
    <w:qFormat/>
    <w:rsid w:val="009F65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zu\Vorlagen\ka-vm-2013\ka-lastenhef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4899-4612-4CEC-B1AA-B787AD3D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ka-lastenheft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Lastenheft</vt:lpstr>
    </vt:vector>
  </TitlesOfParts>
  <Company>IAS Universität Stuttgart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Desirée Vögeli;Benjamin Maschler</dc:creator>
  <cp:keywords/>
  <cp:lastModifiedBy>Simon Kamm</cp:lastModifiedBy>
  <cp:revision>9</cp:revision>
  <cp:lastPrinted>2017-10-25T13:50:00Z</cp:lastPrinted>
  <dcterms:created xsi:type="dcterms:W3CDTF">2017-11-15T14:05:00Z</dcterms:created>
  <dcterms:modified xsi:type="dcterms:W3CDTF">2019-08-03T11:05:00Z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</Properties>
</file>