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813254" w:rsidP="00B65C50">
            <w:pPr>
              <w:spacing w:before="60" w:after="60"/>
              <w:jc w:val="center"/>
              <w:rPr>
                <w:rFonts w:cs="Arial"/>
                <w:szCs w:val="24"/>
              </w:rPr>
            </w:pPr>
            <w:r>
              <w:rPr>
                <w:rFonts w:cs="Arial"/>
                <w:szCs w:val="24"/>
              </w:rPr>
              <w:t>1.0</w:t>
            </w:r>
          </w:p>
        </w:tc>
        <w:tc>
          <w:tcPr>
            <w:tcW w:w="1134"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E3181C" w:rsidRPr="00AB1582" w:rsidRDefault="00813254"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27.06.19</w:t>
            </w:r>
          </w:p>
        </w:tc>
        <w:tc>
          <w:tcPr>
            <w:tcW w:w="1641" w:type="dxa"/>
            <w:vAlign w:val="center"/>
          </w:tcPr>
          <w:p w:rsidR="00E3181C" w:rsidRPr="00AB1582" w:rsidRDefault="00813254"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813254"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Evaluierungsspezifikation</w:t>
            </w:r>
          </w:p>
        </w:tc>
      </w:tr>
      <w:tr w:rsidR="009735C3"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9735C3" w:rsidRDefault="009735C3" w:rsidP="00B65C50">
            <w:pPr>
              <w:spacing w:before="60" w:after="60"/>
              <w:jc w:val="center"/>
              <w:rPr>
                <w:rFonts w:cs="Arial"/>
                <w:szCs w:val="24"/>
              </w:rPr>
            </w:pPr>
            <w:r>
              <w:rPr>
                <w:rFonts w:cs="Arial"/>
                <w:szCs w:val="24"/>
              </w:rPr>
              <w:t>1.0</w:t>
            </w:r>
          </w:p>
        </w:tc>
        <w:tc>
          <w:tcPr>
            <w:tcW w:w="1134" w:type="dxa"/>
            <w:vAlign w:val="center"/>
          </w:tcPr>
          <w:p w:rsidR="009735C3" w:rsidRDefault="009735C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9735C3" w:rsidRDefault="009735C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9735C3" w:rsidRDefault="009735C3"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08.07.19</w:t>
            </w:r>
          </w:p>
        </w:tc>
        <w:tc>
          <w:tcPr>
            <w:tcW w:w="1641" w:type="dxa"/>
            <w:vAlign w:val="center"/>
          </w:tcPr>
          <w:p w:rsidR="009735C3" w:rsidRDefault="009735C3"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9735C3" w:rsidRDefault="0074138A"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Durchsicht/</w:t>
            </w:r>
            <w:proofErr w:type="spellStart"/>
            <w:r>
              <w:rPr>
                <w:rFonts w:cs="Arial"/>
                <w:szCs w:val="24"/>
              </w:rPr>
              <w:t>Durchsprache</w:t>
            </w:r>
            <w:proofErr w:type="spellEnd"/>
            <w:r>
              <w:rPr>
                <w:rFonts w:cs="Arial"/>
                <w:szCs w:val="24"/>
              </w:rPr>
              <w:t xml:space="preserve"> </w:t>
            </w:r>
            <w:proofErr w:type="spellStart"/>
            <w:r>
              <w:rPr>
                <w:rFonts w:cs="Arial"/>
                <w:szCs w:val="24"/>
              </w:rPr>
              <w:t>Ms</w:t>
            </w:r>
            <w:bookmarkStart w:id="1" w:name="_GoBack"/>
            <w:bookmarkEnd w:id="1"/>
            <w:proofErr w:type="spellEnd"/>
          </w:p>
        </w:tc>
      </w:tr>
    </w:tbl>
    <w:p w:rsidR="00651DFC" w:rsidRPr="00AB1582" w:rsidRDefault="00651DFC">
      <w:pPr>
        <w:rPr>
          <w:rFonts w:cs="Arial"/>
        </w:rPr>
      </w:pPr>
    </w:p>
    <w:p w:rsidR="00651DFC" w:rsidRPr="00AB1582" w:rsidRDefault="00AB1582">
      <w:pPr>
        <w:pStyle w:val="berschrift1"/>
        <w:rPr>
          <w:rFonts w:cs="Arial"/>
        </w:rPr>
      </w:pPr>
      <w:bookmarkStart w:id="2" w:name="_Toc483391248"/>
      <w:bookmarkStart w:id="3" w:name="_Toc12529867"/>
      <w:r>
        <w:rPr>
          <w:rFonts w:cs="Arial"/>
        </w:rPr>
        <w:t>Inhaltsverzeichnis</w:t>
      </w:r>
      <w:bookmarkEnd w:id="2"/>
      <w:bookmarkEnd w:id="3"/>
    </w:p>
    <w:p w:rsidR="000B11FC" w:rsidRDefault="00B640B1">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0B11FC" w:rsidRPr="00DE3408">
        <w:rPr>
          <w:rFonts w:cs="Arial"/>
          <w:noProof/>
        </w:rPr>
        <w:t>0</w:t>
      </w:r>
      <w:r w:rsidR="000B11FC">
        <w:rPr>
          <w:rFonts w:asciiTheme="minorHAnsi" w:eastAsiaTheme="minorEastAsia" w:hAnsiTheme="minorHAnsi" w:cstheme="minorBidi"/>
          <w:b w:val="0"/>
          <w:caps w:val="0"/>
          <w:noProof/>
          <w:sz w:val="22"/>
          <w:szCs w:val="22"/>
        </w:rPr>
        <w:tab/>
      </w:r>
      <w:r w:rsidR="000B11FC" w:rsidRPr="00DE3408">
        <w:rPr>
          <w:rFonts w:cs="Arial"/>
          <w:noProof/>
        </w:rPr>
        <w:t>Inhaltsverzeichnis</w:t>
      </w:r>
      <w:r w:rsidR="000B11FC">
        <w:rPr>
          <w:noProof/>
        </w:rPr>
        <w:tab/>
      </w:r>
      <w:r w:rsidR="000B11FC">
        <w:rPr>
          <w:noProof/>
        </w:rPr>
        <w:fldChar w:fldCharType="begin"/>
      </w:r>
      <w:r w:rsidR="000B11FC">
        <w:rPr>
          <w:noProof/>
        </w:rPr>
        <w:instrText xml:space="preserve"> PAGEREF _Toc12529867 \h </w:instrText>
      </w:r>
      <w:r w:rsidR="000B11FC">
        <w:rPr>
          <w:noProof/>
        </w:rPr>
      </w:r>
      <w:r w:rsidR="000B11FC">
        <w:rPr>
          <w:noProof/>
        </w:rPr>
        <w:fldChar w:fldCharType="separate"/>
      </w:r>
      <w:r w:rsidR="000B11FC">
        <w:rPr>
          <w:noProof/>
        </w:rPr>
        <w:t>2</w:t>
      </w:r>
      <w:r w:rsidR="000B11FC">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_Toc12529868 \h </w:instrText>
      </w:r>
      <w:r>
        <w:rPr>
          <w:noProof/>
        </w:rPr>
      </w:r>
      <w:r>
        <w:rPr>
          <w:noProof/>
        </w:rPr>
        <w:fldChar w:fldCharType="separate"/>
      </w:r>
      <w:r>
        <w:rPr>
          <w:noProof/>
        </w:rPr>
        <w:t>3</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_Toc12529869 \h </w:instrText>
      </w:r>
      <w:r>
        <w:rPr>
          <w:noProof/>
        </w:rPr>
      </w:r>
      <w:r>
        <w:rPr>
          <w:noProof/>
        </w:rPr>
        <w:fldChar w:fldCharType="separate"/>
      </w:r>
      <w:r>
        <w:rPr>
          <w:noProof/>
        </w:rPr>
        <w:t>3</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_Toc12529870 \h </w:instrText>
      </w:r>
      <w:r>
        <w:rPr>
          <w:noProof/>
        </w:rPr>
      </w:r>
      <w:r>
        <w:rPr>
          <w:noProof/>
        </w:rPr>
        <w:fldChar w:fldCharType="separate"/>
      </w:r>
      <w:r>
        <w:rPr>
          <w:noProof/>
        </w:rPr>
        <w:t>4</w:t>
      </w:r>
      <w:r>
        <w:rPr>
          <w:noProof/>
        </w:rPr>
        <w:fldChar w:fldCharType="end"/>
      </w:r>
    </w:p>
    <w:p w:rsidR="000B11FC" w:rsidRDefault="000B11FC">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_Toc12529871 \h </w:instrText>
      </w:r>
      <w:r>
        <w:rPr>
          <w:noProof/>
        </w:rPr>
      </w:r>
      <w:r>
        <w:rPr>
          <w:noProof/>
        </w:rPr>
        <w:fldChar w:fldCharType="separate"/>
      </w:r>
      <w:r>
        <w:rPr>
          <w:noProof/>
        </w:rPr>
        <w:t>4</w:t>
      </w:r>
      <w:r>
        <w:rPr>
          <w:noProof/>
        </w:rPr>
        <w:fldChar w:fldCharType="end"/>
      </w:r>
    </w:p>
    <w:p w:rsidR="00B640B1" w:rsidRDefault="00B640B1" w:rsidP="00B640B1">
      <w:r>
        <w:rPr>
          <w:b/>
          <w:caps/>
          <w:sz w:val="20"/>
        </w:rPr>
        <w:fldChar w:fldCharType="end"/>
      </w:r>
    </w:p>
    <w:p w:rsidR="008A10BE" w:rsidRDefault="00651DFC" w:rsidP="00316DC0">
      <w:pPr>
        <w:pStyle w:val="berschrift1"/>
      </w:pPr>
      <w:r w:rsidRPr="008A10BE">
        <w:rPr>
          <w:rFonts w:cs="Arial"/>
        </w:rPr>
        <w:br w:type="page"/>
      </w:r>
      <w:bookmarkStart w:id="4" w:name="_Toc12529868"/>
      <w:bookmarkStart w:id="5" w:name="_Toc467470816"/>
      <w:bookmarkStart w:id="6" w:name="_Toc483391250"/>
      <w:r w:rsidR="008A10BE">
        <w:lastRenderedPageBreak/>
        <w:t>Anforderung an die Evaluierung</w:t>
      </w:r>
      <w:bookmarkEnd w:id="4"/>
      <w:r w:rsidR="008A10BE">
        <w:t xml:space="preserve"> </w:t>
      </w:r>
    </w:p>
    <w:p w:rsidR="006B282A" w:rsidRPr="006B282A" w:rsidRDefault="006B282A" w:rsidP="008A10BE">
      <w:r>
        <w:t xml:space="preserve">In </w:t>
      </w:r>
      <w:r w:rsidR="0071266C">
        <w:t>dieser</w:t>
      </w:r>
      <w:r>
        <w:t xml:space="preserve"> Arbeit wird der L DNN </w:t>
      </w:r>
      <w:r w:rsidR="001C7573">
        <w:t>Algorithmus untersucht und sein</w:t>
      </w:r>
      <w:r>
        <w:t xml:space="preserve"> </w:t>
      </w:r>
      <w:r w:rsidR="001C7573">
        <w:t>Potenzial</w:t>
      </w:r>
      <w:r>
        <w:t xml:space="preserve"> bewertet. Um eine belastbare Aussage über den Algorithmus treffen zu können, müssen Tests definiert werden, welche zur Evaluierung genutzt werden. Für </w:t>
      </w:r>
      <w:r w:rsidR="0071266C">
        <w:t xml:space="preserve">diese </w:t>
      </w:r>
      <w:r>
        <w:t>Aussage werden Tests definiert und genutzt, die auch für vergleichbare Algorithmen genutzt w</w:t>
      </w:r>
      <w:r w:rsidR="001C7573">
        <w:t>u</w:t>
      </w:r>
      <w:r>
        <w:t xml:space="preserve">rden. </w:t>
      </w:r>
      <w:r w:rsidR="0071266C">
        <w:t>D</w:t>
      </w:r>
      <w:r>
        <w:t xml:space="preserve">afür </w:t>
      </w:r>
      <w:r w:rsidR="0071266C">
        <w:t xml:space="preserve">werden </w:t>
      </w:r>
      <w:r>
        <w:t>öffentlich zugängliche Bilddatensätze genutzt. Zur Bewertung dieser Testfälle werden bekannte Metriken der Objekterkennung/-Klassifizierung genutzt.</w:t>
      </w:r>
    </w:p>
    <w:p w:rsidR="008A10BE" w:rsidRDefault="008A10BE" w:rsidP="008A10BE">
      <w:pPr>
        <w:pStyle w:val="berschrift1"/>
      </w:pPr>
      <w:bookmarkStart w:id="7" w:name="_Toc379007767"/>
      <w:bookmarkStart w:id="8" w:name="_Toc12529869"/>
      <w:bookmarkStart w:id="9" w:name="_Toc374266087"/>
      <w:bookmarkStart w:id="10" w:name="_Toc377874158"/>
      <w:bookmarkStart w:id="11" w:name="_Toc467470817"/>
      <w:bookmarkStart w:id="12" w:name="_Toc483391251"/>
      <w:bookmarkEnd w:id="5"/>
      <w:bookmarkEnd w:id="6"/>
      <w:r>
        <w:t xml:space="preserve">Methoden der </w:t>
      </w:r>
      <w:bookmarkEnd w:id="7"/>
      <w:r>
        <w:t>Evaluierung</w:t>
      </w:r>
      <w:bookmarkEnd w:id="8"/>
    </w:p>
    <w:p w:rsidR="006B496F" w:rsidRDefault="00316DC0" w:rsidP="008A10BE">
      <w:r>
        <w:t xml:space="preserve">Zur Evaluierung werden öffentlich zugängliche Bilddatensätze genutzt, welche sehr häufig im Bereich </w:t>
      </w:r>
      <w:r w:rsidR="001C7573">
        <w:t xml:space="preserve">der </w:t>
      </w:r>
      <w:r>
        <w:t xml:space="preserve">DNNs zur Bestimmung des Potenzials eines Algorithmus genutzt werden. Zur Auswertung der Performanz </w:t>
      </w:r>
      <w:r w:rsidR="00440CDF">
        <w:t xml:space="preserve">des Algorithmus </w:t>
      </w:r>
      <w:r>
        <w:t xml:space="preserve">wird die Klassifikationsgenauigkeit bewertet. In dieser Arbeit wird der MNIST- und </w:t>
      </w:r>
      <w:proofErr w:type="spellStart"/>
      <w:r>
        <w:t>ImageNet</w:t>
      </w:r>
      <w:proofErr w:type="spellEnd"/>
      <w:r>
        <w:t>-Datensatz zur Evaluierung</w:t>
      </w:r>
      <w:r w:rsidR="001C7573">
        <w:t xml:space="preserve"> des inkrementellen </w:t>
      </w:r>
      <w:r w:rsidR="00440CDF">
        <w:t xml:space="preserve">und verteilten </w:t>
      </w:r>
      <w:r w:rsidR="001C7573">
        <w:t>Klassen-Lernens</w:t>
      </w:r>
      <w:r>
        <w:t xml:space="preserve"> genutzt.</w:t>
      </w:r>
      <w:r w:rsidR="006B496F">
        <w:t xml:space="preserve"> Dabei werden dem </w:t>
      </w:r>
      <w:proofErr w:type="spellStart"/>
      <w:r w:rsidR="001C7573">
        <w:t>Lifelong</w:t>
      </w:r>
      <w:proofErr w:type="spellEnd"/>
      <w:r w:rsidR="001C7573">
        <w:t xml:space="preserve"> DNN</w:t>
      </w:r>
      <w:r w:rsidR="006B496F">
        <w:t xml:space="preserve"> neue, bisher unbekannte Klassen gezeigt, welche das Netzwerk auf Basis weniger Beispielbilder erlernen muss.</w:t>
      </w:r>
      <w:r>
        <w:t xml:space="preserve"> </w:t>
      </w:r>
      <w:r w:rsidR="006B496F">
        <w:t xml:space="preserve">Die Aufgabe des Netzwerks ist es, inkrementell </w:t>
      </w:r>
      <w:r w:rsidR="001C7573">
        <w:t>diese neuen Klassen</w:t>
      </w:r>
      <w:r w:rsidR="006B496F">
        <w:t xml:space="preserve"> zu erlernen ohne dabei alte, bereits bekannte Klassen zu vergessen.</w:t>
      </w:r>
    </w:p>
    <w:p w:rsidR="00316DC0" w:rsidRDefault="00316DC0" w:rsidP="008A10BE">
      <w:r>
        <w:t xml:space="preserve">MNIST kann als Standard-Datensatz im Bereich des maschinellen Lernens angesehen werden. In diesem Datensatz sind insgesamt 70.000 handgeschriebene Zahlen von 0 bis 9 </w:t>
      </w:r>
      <w:r w:rsidR="00065C0A">
        <w:t xml:space="preserve">in </w:t>
      </w:r>
      <w:proofErr w:type="spellStart"/>
      <w:r w:rsidR="00065C0A">
        <w:rPr>
          <w:i/>
        </w:rPr>
        <w:t>Gr</w:t>
      </w:r>
      <w:r w:rsidR="00440CDF">
        <w:rPr>
          <w:i/>
        </w:rPr>
        <w:t>a</w:t>
      </w:r>
      <w:r w:rsidR="00065C0A">
        <w:rPr>
          <w:i/>
        </w:rPr>
        <w:t>y</w:t>
      </w:r>
      <w:r w:rsidR="00440CDF">
        <w:rPr>
          <w:i/>
        </w:rPr>
        <w:t>s</w:t>
      </w:r>
      <w:r w:rsidR="00065C0A">
        <w:rPr>
          <w:i/>
        </w:rPr>
        <w:t>cale</w:t>
      </w:r>
      <w:proofErr w:type="spellEnd"/>
      <w:r w:rsidR="00065C0A">
        <w:rPr>
          <w:i/>
        </w:rPr>
        <w:t>-</w:t>
      </w:r>
      <w:r w:rsidR="00065C0A">
        <w:t xml:space="preserve">Bildern im Format </w:t>
      </w:r>
      <w:r w:rsidR="00784F72">
        <w:t>28x28</w:t>
      </w:r>
      <w:r w:rsidR="00065C0A">
        <w:t xml:space="preserve"> </w:t>
      </w:r>
      <w:r>
        <w:t xml:space="preserve">gesammelt, aufgeteilt in 60.000 Trainings- und 10.000 </w:t>
      </w:r>
      <w:r w:rsidR="001C7573">
        <w:t xml:space="preserve">Testbilder. </w:t>
      </w:r>
      <w:r w:rsidR="00440CDF">
        <w:t>Die</w:t>
      </w:r>
      <w:r w:rsidR="001C7573">
        <w:t xml:space="preserve"> Aufgabe </w:t>
      </w:r>
      <w:r w:rsidR="00440CDF">
        <w:t xml:space="preserve">für </w:t>
      </w:r>
      <w:r w:rsidR="001C7573">
        <w:t>das Klassifikator-Netzwerk</w:t>
      </w:r>
      <w:r>
        <w:t xml:space="preserve"> </w:t>
      </w:r>
      <w:r w:rsidR="00440CDF">
        <w:t xml:space="preserve">besteht darin, </w:t>
      </w:r>
      <w:r>
        <w:t xml:space="preserve">die Zahlen korrekt </w:t>
      </w:r>
      <w:r w:rsidR="00440CDF">
        <w:t xml:space="preserve">zu </w:t>
      </w:r>
      <w:r>
        <w:t>klassifizier</w:t>
      </w:r>
      <w:r w:rsidR="001C7573">
        <w:t>en</w:t>
      </w:r>
      <w:r>
        <w:t xml:space="preserve">. Für die </w:t>
      </w:r>
      <w:r w:rsidR="00440CDF">
        <w:t xml:space="preserve">konkrete </w:t>
      </w:r>
      <w:r>
        <w:t>Aufgabe</w:t>
      </w:r>
      <w:r w:rsidR="00440CDF">
        <w:t>nstellung</w:t>
      </w:r>
      <w:r>
        <w:t xml:space="preserv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t>
      </w:r>
      <w:r w:rsidR="00FD2B8F">
        <w:t>Bildern pro Klasse (</w:t>
      </w:r>
      <w:r>
        <w:t>Wiederholung</w:t>
      </w:r>
      <w:r w:rsidR="00FD2B8F">
        <w:t>en)</w:t>
      </w:r>
      <w:r>
        <w:t xml:space="preserve"> wird die nächste Gruppe dem Netzwerk gezeigt.</w:t>
      </w:r>
      <w:r w:rsidR="001F2E69">
        <w:t xml:space="preserve"> Nachdem alle Gruppen dem Netzwerk gezeigt wurden, werden Testbilder</w:t>
      </w:r>
      <w:r w:rsidR="001C7573">
        <w:t xml:space="preserve"> aller Klassen</w:t>
      </w:r>
      <w:r w:rsidR="001F2E69">
        <w:t xml:space="preserve"> gezeigt und die Klassifikationsgenauigkeit bestimmt.</w:t>
      </w:r>
      <w:r w:rsidR="00065C0A">
        <w:t xml:space="preserve"> Dieser Testfall des Split-MNIST Datensatz kann als Grundlagenuntersuchung verstanden werden. Der Datensatz stellt kein allzu komplexes Problem dar, kann jedoch in einem ersten Schritt genutzt werden, um </w:t>
      </w:r>
      <w:r w:rsidR="001C7573">
        <w:t>die</w:t>
      </w:r>
      <w:r w:rsidR="00065C0A">
        <w:t xml:space="preserve"> prinzipielle </w:t>
      </w:r>
      <w:r w:rsidR="001C7573">
        <w:t xml:space="preserve">Funktion </w:t>
      </w:r>
      <w:r w:rsidR="00065C0A">
        <w:t xml:space="preserve">eines Ansatzes zu untersuchen und mit anderen Ansätzen zu vergleichen, da es für diesen Datensatz eine Vielzahl an Untersuchungen gibt und somit die Performanz gut mit </w:t>
      </w:r>
      <w:r w:rsidR="001C7573">
        <w:t>anderen</w:t>
      </w:r>
      <w:r w:rsidR="00065C0A">
        <w:t xml:space="preserve"> Algorithmen</w:t>
      </w:r>
      <w:r w:rsidR="00FD2B8F" w:rsidRPr="00FD2B8F">
        <w:t xml:space="preserve"> </w:t>
      </w:r>
      <w:r w:rsidR="00FD2B8F">
        <w:t>verglichen werden kann</w:t>
      </w:r>
      <w:r w:rsidR="00065C0A">
        <w:t>.</w:t>
      </w:r>
    </w:p>
    <w:p w:rsidR="00C81B28" w:rsidRDefault="002F4F7B" w:rsidP="008A10BE">
      <w:r>
        <w:t>Zusätzliches</w:t>
      </w:r>
      <w:r w:rsidR="00065C0A">
        <w:t xml:space="preserve"> wird der </w:t>
      </w:r>
      <w:proofErr w:type="spellStart"/>
      <w:r w:rsidR="00065C0A">
        <w:t>ImageNet</w:t>
      </w:r>
      <w:proofErr w:type="spellEnd"/>
      <w:r w:rsidR="00065C0A">
        <w:t xml:space="preserve">-Datensatz </w:t>
      </w:r>
      <w:r w:rsidR="00223E31">
        <w:t xml:space="preserve">für die Evaluierung </w:t>
      </w:r>
      <w:r w:rsidR="00065C0A">
        <w:t xml:space="preserve">genutzt. Dieser Datensatz stellt ein komplexes Problem mit </w:t>
      </w:r>
      <w:r w:rsidR="00784F72">
        <w:t xml:space="preserve">über 1 Millionen Bilder von </w:t>
      </w:r>
      <w:r w:rsidR="00065C0A">
        <w:t>1</w:t>
      </w:r>
      <w:r w:rsidR="00147D22">
        <w:t>.</w:t>
      </w:r>
      <w:r w:rsidR="00065C0A">
        <w:t xml:space="preserve">000 unterschiedlichen Klassen dar. Die Bilder sind RGB-Bilder im Format 224x224. Allein </w:t>
      </w:r>
      <w:r>
        <w:t>die Größe</w:t>
      </w:r>
      <w:r w:rsidR="00065C0A">
        <w:t xml:space="preserve"> und </w:t>
      </w:r>
      <w:r>
        <w:t xml:space="preserve">Farbe des </w:t>
      </w:r>
      <w:r w:rsidR="00065C0A">
        <w:t>Bild</w:t>
      </w:r>
      <w:r>
        <w:t>es</w:t>
      </w:r>
      <w:r w:rsidR="00065C0A">
        <w:t xml:space="preserve"> </w:t>
      </w:r>
      <w:r w:rsidR="00784F72">
        <w:t>erschwert</w:t>
      </w:r>
      <w:r w:rsidR="00065C0A">
        <w:t xml:space="preserve"> die Aufgabe </w:t>
      </w:r>
      <w:r w:rsidR="00784F72">
        <w:t xml:space="preserve">im Vergleich zum </w:t>
      </w:r>
      <w:r w:rsidR="00065C0A">
        <w:t>MNIST-Datensatz</w:t>
      </w:r>
      <w:r w:rsidRPr="002F4F7B">
        <w:t xml:space="preserve"> </w:t>
      </w:r>
      <w:r>
        <w:t>wesentlich</w:t>
      </w:r>
      <w:r w:rsidR="00065C0A">
        <w:t>. Weiterhin gibt es eine Vielzahl an unterschiedlichen Klassen</w:t>
      </w:r>
      <w:r w:rsidR="00784F72">
        <w:t xml:space="preserve"> und</w:t>
      </w:r>
      <w:r w:rsidR="003654E6">
        <w:t xml:space="preserve"> eine</w:t>
      </w:r>
      <w:r w:rsidR="00784F72">
        <w:t xml:space="preserve"> hohe Varianz zwischen diesen</w:t>
      </w:r>
      <w:r w:rsidR="00065C0A">
        <w:t xml:space="preserve">, von </w:t>
      </w:r>
      <w:r w:rsidR="003654E6">
        <w:t xml:space="preserve">mehreren unterschiedlichen </w:t>
      </w:r>
      <w:r w:rsidR="00065C0A">
        <w:t xml:space="preserve">Hunderassen </w:t>
      </w:r>
      <w:r w:rsidR="00784F72">
        <w:t>über Containerschiff</w:t>
      </w:r>
      <w:r w:rsidR="003654E6">
        <w:t>e</w:t>
      </w:r>
      <w:r w:rsidR="00784F72">
        <w:t xml:space="preserve"> </w:t>
      </w:r>
      <w:r w:rsidR="00065C0A">
        <w:t xml:space="preserve">zu einem Polizeiauto. </w:t>
      </w:r>
      <w:r w:rsidR="00C81B28">
        <w:t>Auf Basis dieses Datensatz</w:t>
      </w:r>
      <w:r w:rsidR="0089215F">
        <w:t>es</w:t>
      </w:r>
      <w:r w:rsidR="00C81B28">
        <w:t xml:space="preserve"> werden zwei Testfälle definiert. Zunächst ein Testfall, bei dem zehn unterschiedliche Klassen nacheinander inkrementell erlernt werden. Dabei soll das </w:t>
      </w:r>
      <w:r w:rsidR="0089215F">
        <w:t>für</w:t>
      </w:r>
      <w:r w:rsidR="00C81B28">
        <w:t xml:space="preserve"> MNIST gezeigte Verhalten mit wenigen Klassen auf einer komplexeren Aufgabe nachgestellt </w:t>
      </w:r>
      <w:r w:rsidR="0089215F">
        <w:t xml:space="preserve">und generalisiert </w:t>
      </w:r>
      <w:r w:rsidR="00C81B28">
        <w:t>werden.</w:t>
      </w:r>
      <w:r w:rsidR="0089215F">
        <w:t xml:space="preserve"> </w:t>
      </w:r>
      <w:r w:rsidR="00C81B28">
        <w:t xml:space="preserve">Zudem wird auf Basis des </w:t>
      </w:r>
      <w:proofErr w:type="spellStart"/>
      <w:r w:rsidR="00C81B28">
        <w:t>ImageNet</w:t>
      </w:r>
      <w:proofErr w:type="spellEnd"/>
      <w:r w:rsidR="00C81B28">
        <w:t>-Datensatzes</w:t>
      </w:r>
      <w:r w:rsidR="006E4F7E">
        <w:t xml:space="preserve"> ein Testfall mit </w:t>
      </w:r>
      <w:r w:rsidR="001E3526">
        <w:t>einer großen Anzahl an</w:t>
      </w:r>
      <w:r w:rsidR="006E4F7E">
        <w:t xml:space="preserve"> Klassen definiert. Dafür werden von den 1</w:t>
      </w:r>
      <w:r w:rsidR="00147D22">
        <w:t>.</w:t>
      </w:r>
      <w:r w:rsidR="006E4F7E">
        <w:t>000 verfügbaren Klassen 900 genutzt</w:t>
      </w:r>
      <w:r w:rsidR="00147D22">
        <w:t>,</w:t>
      </w:r>
      <w:r w:rsidR="006E4F7E">
        <w:t xml:space="preserve"> um das Klassifikator-Netzwerk zu trainieren. Die weiteren 100 Klassen werden inkrementell erlernt. Diese fehlenden 100 Klassen werden zufällig ausgewählt und können von Testfall zu Testfall</w:t>
      </w:r>
      <w:r w:rsidR="00147D22" w:rsidRPr="00147D22">
        <w:t xml:space="preserve"> </w:t>
      </w:r>
      <w:r w:rsidR="00147D22">
        <w:t>variieren</w:t>
      </w:r>
      <w:r w:rsidR="006E4F7E">
        <w:t xml:space="preserve">, um </w:t>
      </w:r>
      <w:r w:rsidR="006E4F7E">
        <w:lastRenderedPageBreak/>
        <w:t>eine generelle Aussage zu erhalten über die Fähigkeit neue Klassen zu erlernen, wenn das Netzwerk bereits eine groß</w:t>
      </w:r>
      <w:r w:rsidR="00D837F5">
        <w:t>e Anzahl an Klassen erlernt hat.</w:t>
      </w:r>
      <w:r w:rsidR="005C1272">
        <w:t xml:space="preserve"> Zudem wird in diesem Fall durch die hohe Anzahl an vortrainierten Klassen (900) kein allzu großer Einfluss durch die spezielle Auswahl der Klassen erwartet.</w:t>
      </w:r>
    </w:p>
    <w:p w:rsidR="00D837F5" w:rsidRDefault="00D837F5" w:rsidP="008A10BE">
      <w:r>
        <w:t xml:space="preserve">Diese genannten Fälle lassen sich auch für das verteilte Lernen nutzen, was später in Kapitel </w:t>
      </w:r>
      <w:r>
        <w:fldChar w:fldCharType="begin"/>
      </w:r>
      <w:r>
        <w:instrText xml:space="preserve"> REF _Ref12432160 \r \h </w:instrText>
      </w:r>
      <w:r>
        <w:fldChar w:fldCharType="separate"/>
      </w:r>
      <w:r w:rsidR="00813254">
        <w:t>4</w:t>
      </w:r>
      <w:r>
        <w:fldChar w:fldCharType="end"/>
      </w:r>
      <w:r>
        <w:t xml:space="preserve"> beschrieben wird.</w:t>
      </w:r>
    </w:p>
    <w:p w:rsidR="00582F55" w:rsidRDefault="00582F55" w:rsidP="008A10BE">
      <w:r>
        <w:t>Relevante Daten und Parameter währen</w:t>
      </w:r>
      <w:r w:rsidR="005C1272">
        <w:t>d</w:t>
      </w:r>
      <w:r>
        <w:t xml:space="preserve"> der Evaluierung sind die Klassifikationsgenauigkeit und die Anzahl an Wiederholungen, wenn neue Klassen einem Netzwerk gezeigt werden.</w:t>
      </w:r>
      <w:r w:rsidR="007822E3">
        <w:t xml:space="preserve"> </w:t>
      </w:r>
      <w:r w:rsidR="003654E6">
        <w:t>Weitere DNN-typische und e</w:t>
      </w:r>
      <w:r w:rsidR="007822E3">
        <w:t>instellbare Parameter werden in einem separaten Parameterfile geschrieben und mit den Ergebnissen für eine mögliche Reproduzierbarkeit gesichert.</w:t>
      </w:r>
      <w:r>
        <w:t xml:space="preserve"> Für eine aussagekräftige Bewertung </w:t>
      </w:r>
      <w:r w:rsidR="007822E3">
        <w:t xml:space="preserve">sollen </w:t>
      </w:r>
      <w:r>
        <w:t xml:space="preserve">mehrere Wiederholungen </w:t>
      </w:r>
      <w:r w:rsidR="007822E3">
        <w:t>pro</w:t>
      </w:r>
      <w:r>
        <w:t xml:space="preserve"> Testf</w:t>
      </w:r>
      <w:r w:rsidR="007822E3">
        <w:t>all</w:t>
      </w:r>
      <w:r>
        <w:t xml:space="preserve"> durchgeführt</w:t>
      </w:r>
      <w:r w:rsidR="00440CDF">
        <w:t xml:space="preserve"> werden</w:t>
      </w:r>
      <w:r>
        <w:t>, um die Varianz abschätzen zu können.</w:t>
      </w:r>
    </w:p>
    <w:p w:rsidR="008A10BE" w:rsidRDefault="008A10BE" w:rsidP="008A10BE">
      <w:pPr>
        <w:pStyle w:val="berschrift1"/>
      </w:pPr>
      <w:bookmarkStart w:id="13" w:name="_Toc379007768"/>
      <w:bookmarkStart w:id="14" w:name="_Toc12529870"/>
      <w:bookmarkStart w:id="15" w:name="_Toc374266090"/>
      <w:bookmarkStart w:id="16" w:name="_Toc377874161"/>
      <w:bookmarkStart w:id="17" w:name="_Toc467470820"/>
      <w:bookmarkStart w:id="18" w:name="_Toc483391254"/>
      <w:bookmarkEnd w:id="9"/>
      <w:bookmarkEnd w:id="10"/>
      <w:bookmarkEnd w:id="11"/>
      <w:bookmarkEnd w:id="12"/>
      <w:r>
        <w:t>Evaluierungskriterien</w:t>
      </w:r>
      <w:bookmarkEnd w:id="13"/>
      <w:bookmarkEnd w:id="14"/>
    </w:p>
    <w:p w:rsidR="0005301D" w:rsidRDefault="0005301D" w:rsidP="008A10BE">
      <w:r>
        <w:t xml:space="preserve">Es </w:t>
      </w:r>
      <w:r w:rsidR="005C1272">
        <w:t>wird</w:t>
      </w:r>
      <w:r>
        <w:t xml:space="preserve"> </w:t>
      </w:r>
      <w:r w:rsidR="005C1272">
        <w:t>die Klassifikationsgenauigkeit als Kriterium für die Evaluierung genutzt</w:t>
      </w:r>
      <w:r>
        <w:t xml:space="preserve">, welche auch als </w:t>
      </w:r>
      <w:r>
        <w:rPr>
          <w:i/>
        </w:rPr>
        <w:t xml:space="preserve">True Positive </w:t>
      </w:r>
      <w:r w:rsidRPr="0005301D">
        <w:t>(</w:t>
      </w:r>
      <w:r>
        <w:rPr>
          <w:i/>
        </w:rPr>
        <w:t>TP</w:t>
      </w:r>
      <w:r w:rsidRPr="0005301D">
        <w:t>)</w:t>
      </w:r>
      <w:r>
        <w:t xml:space="preserve"> -Rate bezeichnet wird. Diese Genauigkeit gibt an, wie viele Prozent der Testbilder korrekt klassifiziert werden und somit der korrekten Klasse zugeordnet werden können. Für die Bestimmung dieser Genauigkeit werden die in den Datensätzen </w:t>
      </w:r>
      <w:r w:rsidR="005C1272">
        <w:t>enthaltenen, bisher für das Netzwerk unbekannten,</w:t>
      </w:r>
      <w:r>
        <w:t xml:space="preserve"> Test-Bilder</w:t>
      </w:r>
      <w:r w:rsidR="005C1272">
        <w:t xml:space="preserve"> </w:t>
      </w:r>
      <m:oMath>
        <m:r>
          <w:rPr>
            <w:rFonts w:ascii="Cambria Math" w:hAnsi="Cambria Math"/>
          </w:rPr>
          <m:t>o</m:t>
        </m:r>
      </m:oMath>
      <w:r>
        <w:t xml:space="preserve"> genutzt. Es </w:t>
      </w:r>
      <w:r w:rsidR="006A0CCD">
        <w:t>wird</w:t>
      </w:r>
      <w:r>
        <w:t xml:space="preserve"> die </w:t>
      </w:r>
      <w:r w:rsidR="006A0CCD">
        <w:t xml:space="preserve">vom </w:t>
      </w:r>
      <w:r w:rsidR="005C1272">
        <w:t>Klassifikator-</w:t>
      </w:r>
      <w:r>
        <w:t>Netzwerk</w:t>
      </w:r>
      <w:r w:rsidR="005C1272">
        <w:t xml:space="preserve"> </w:t>
      </w:r>
      <w:r w:rsidR="006A0CCD">
        <w:t xml:space="preserve">geschätzte Klasse </w:t>
      </w:r>
      <m:oMath>
        <m:r>
          <w:rPr>
            <w:rFonts w:ascii="Cambria Math" w:hAnsi="Cambria Math"/>
          </w:rPr>
          <m:t>K(o)</m:t>
        </m:r>
      </m:oMath>
      <w:r w:rsidR="005C1272">
        <w:t xml:space="preserve"> </w:t>
      </w:r>
      <w:r>
        <w:t xml:space="preserve"> mit de</w:t>
      </w:r>
      <w:r w:rsidR="005C1272">
        <w:t>r</w:t>
      </w:r>
      <w:r>
        <w:t xml:space="preserve"> korrekten Klasse des Bildes</w:t>
      </w:r>
      <w:r w:rsidR="005C1272">
        <w:t xml:space="preserve"> </w:t>
      </w:r>
      <m:oMath>
        <m:r>
          <w:rPr>
            <w:rFonts w:ascii="Cambria Math" w:hAnsi="Cambria Math"/>
          </w:rPr>
          <m:t>C(o)</m:t>
        </m:r>
      </m:oMath>
      <w:r>
        <w:t xml:space="preserve"> verglichen und die Anzahl an korrekten Klassifizierungen gezählt. Diese Anzahl in Relation zu </w:t>
      </w:r>
      <w:r w:rsidR="005C1272">
        <w:t xml:space="preserve">der Menge </w:t>
      </w:r>
      <w:r>
        <w:t>alle</w:t>
      </w:r>
      <w:r w:rsidR="005C1272">
        <w:t>r</w:t>
      </w:r>
      <w:r>
        <w:t xml:space="preserve"> Testbildern</w:t>
      </w:r>
      <w:r w:rsidR="005C1272">
        <w:t xml:space="preserve"> </w:t>
      </w:r>
      <m:oMath>
        <m:r>
          <w:rPr>
            <w:rFonts w:ascii="Cambria Math" w:hAnsi="Cambria Math"/>
          </w:rPr>
          <m:t>|TE|</m:t>
        </m:r>
      </m:oMath>
      <w:r>
        <w:t xml:space="preserve"> ergibt die Klassifikationsgenauigkeit (TP-Rate).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399"/>
        <w:gridCol w:w="1403"/>
      </w:tblGrid>
      <w:tr w:rsidR="005C1272" w:rsidTr="005C1272">
        <w:trPr>
          <w:jc w:val="center"/>
        </w:trPr>
        <w:tc>
          <w:tcPr>
            <w:tcW w:w="2130" w:type="dxa"/>
          </w:tcPr>
          <w:p w:rsidR="005C1272" w:rsidRPr="00611164" w:rsidRDefault="005C1272" w:rsidP="006965C4">
            <w:pPr>
              <w:jc w:val="right"/>
              <w:rPr>
                <w:rFonts w:cs="Arial"/>
              </w:rPr>
            </w:pPr>
          </w:p>
        </w:tc>
        <w:tc>
          <w:tcPr>
            <w:tcW w:w="3399" w:type="dxa"/>
            <w:vAlign w:val="center"/>
          </w:tcPr>
          <w:p w:rsidR="005C1272" w:rsidRPr="000F4AA8" w:rsidRDefault="005C1272" w:rsidP="005C1272">
            <w:pPr>
              <w:jc w:val="right"/>
            </w:pPr>
            <m:oMathPara>
              <m:oMathParaPr>
                <m:jc m:val="center"/>
              </m:oMathParaPr>
              <m:oMath>
                <m:r>
                  <w:rPr>
                    <w:rFonts w:ascii="Cambria Math" w:hAnsi="Cambria Math"/>
                  </w:rPr>
                  <m:t>TP=</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o∈TE|K</m:t>
                            </m:r>
                            <m:d>
                              <m:dPr>
                                <m:ctrlPr>
                                  <w:rPr>
                                    <w:rFonts w:ascii="Cambria Math" w:hAnsi="Cambria Math"/>
                                    <w:i/>
                                  </w:rPr>
                                </m:ctrlPr>
                              </m:dPr>
                              <m:e>
                                <m:r>
                                  <w:rPr>
                                    <w:rFonts w:ascii="Cambria Math" w:hAnsi="Cambria Math"/>
                                  </w:rPr>
                                  <m:t>o</m:t>
                                </m:r>
                              </m:e>
                            </m:d>
                            <m:r>
                              <w:rPr>
                                <w:rFonts w:ascii="Cambria Math" w:hAnsi="Cambria Math"/>
                              </w:rPr>
                              <m:t>=C(o)</m:t>
                            </m:r>
                          </m:e>
                        </m:d>
                      </m:e>
                    </m:d>
                  </m:num>
                  <m:den>
                    <m:r>
                      <w:rPr>
                        <w:rFonts w:ascii="Cambria Math" w:hAnsi="Cambria Math"/>
                      </w:rPr>
                      <m:t>|TE|</m:t>
                    </m:r>
                  </m:den>
                </m:f>
              </m:oMath>
            </m:oMathPara>
          </w:p>
        </w:tc>
        <w:tc>
          <w:tcPr>
            <w:tcW w:w="1403" w:type="dxa"/>
            <w:vAlign w:val="center"/>
          </w:tcPr>
          <w:p w:rsidR="005C1272" w:rsidRPr="000F4AA8" w:rsidRDefault="005C1272" w:rsidP="006965C4">
            <w:pPr>
              <w:pStyle w:val="Beschriftung"/>
              <w:jc w:val="right"/>
              <w:rPr>
                <w:b w:val="0"/>
              </w:rPr>
            </w:pPr>
            <w:bookmarkStart w:id="19"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813254">
              <w:rPr>
                <w:b w:val="0"/>
                <w:noProof/>
              </w:rPr>
              <w:t>1</w:t>
            </w:r>
            <w:r w:rsidRPr="000F4AA8">
              <w:rPr>
                <w:b w:val="0"/>
              </w:rPr>
              <w:fldChar w:fldCharType="end"/>
            </w:r>
            <w:r w:rsidRPr="000F4AA8">
              <w:rPr>
                <w:b w:val="0"/>
              </w:rPr>
              <w:t>)</w:t>
            </w:r>
            <w:bookmarkEnd w:id="19"/>
          </w:p>
        </w:tc>
      </w:tr>
    </w:tbl>
    <w:p w:rsidR="005C1272" w:rsidRDefault="005C1272" w:rsidP="008A10BE"/>
    <w:p w:rsidR="00261211" w:rsidRPr="00261211" w:rsidRDefault="00261211" w:rsidP="008A10BE">
      <w:r>
        <w:t xml:space="preserve">Zudem wird untersucht, welchen Einfluss die Anzahl an Wiederholungen von Bildern einer neuen Klasse auf die spätere Klassifikationsgenauigkeit hat. Damit </w:t>
      </w:r>
      <w:r w:rsidR="00DD4B71">
        <w:t xml:space="preserve">soll </w:t>
      </w:r>
      <w:r>
        <w:t>untersucht</w:t>
      </w:r>
      <w:r w:rsidR="00DD4B71">
        <w:t xml:space="preserve"> werden</w:t>
      </w:r>
      <w:r>
        <w:t>, wie viele Wiederholungen</w:t>
      </w:r>
      <w:r w:rsidR="00DD4B71">
        <w:t xml:space="preserve"> (Anzahl an Trainingsbilder pro Klasse)</w:t>
      </w:r>
      <w:r>
        <w:t xml:space="preserve"> notwendig sind, um eine neue Klasse zu erlernen</w:t>
      </w:r>
      <w:r w:rsidR="009674B6">
        <w:t xml:space="preserve"> und somit wie schnell das Netzwerk </w:t>
      </w:r>
      <w:r w:rsidR="00DD4B71">
        <w:t xml:space="preserve">diese </w:t>
      </w:r>
      <w:r w:rsidR="009674B6">
        <w:t>neue</w:t>
      </w:r>
      <w:r w:rsidR="00DD4B71">
        <w:t>n</w:t>
      </w:r>
      <w:r w:rsidR="009674B6">
        <w:t xml:space="preserve"> Klassen </w:t>
      </w:r>
      <w:r w:rsidR="00DD4B71">
        <w:t>erlernt</w:t>
      </w:r>
      <w:r>
        <w:t xml:space="preserve">. Dafür werden die beschriebenen Anwendungsfälle durchgeführt und die Anzahl an Wiederholungen der Bilder einer neuen Klasse variiert. Zum Schluss wird die Klassifikationsgenauigkeit ermittelt. </w:t>
      </w:r>
      <w:r w:rsidR="005C1272">
        <w:t>Mit diesen Ergebnissen</w:t>
      </w:r>
      <w:r>
        <w:t xml:space="preserve"> kann eine Kurve der Klassifikationsgenauigkeit über die Anzahl an Wiederholungen gezeichnet </w:t>
      </w:r>
      <w:r w:rsidR="00995586">
        <w:t>und der Einfluss bewertet werden</w:t>
      </w:r>
      <w:r>
        <w:t>.</w:t>
      </w:r>
    </w:p>
    <w:p w:rsidR="008A10BE" w:rsidRDefault="008A10BE" w:rsidP="008A10BE">
      <w:pPr>
        <w:pStyle w:val="berschrift1"/>
      </w:pPr>
      <w:bookmarkStart w:id="20" w:name="_Toc379007769"/>
      <w:bookmarkStart w:id="21" w:name="_Ref12432160"/>
      <w:bookmarkStart w:id="22" w:name="_Toc12529871"/>
      <w:bookmarkEnd w:id="15"/>
      <w:bookmarkEnd w:id="16"/>
      <w:bookmarkEnd w:id="17"/>
      <w:bookmarkEnd w:id="18"/>
      <w:r>
        <w:t>Evaluierungsfälle</w:t>
      </w:r>
      <w:bookmarkEnd w:id="20"/>
      <w:bookmarkEnd w:id="21"/>
      <w:bookmarkEnd w:id="22"/>
    </w:p>
    <w:p w:rsidR="00D837F5" w:rsidRDefault="00B93DCC" w:rsidP="00B93DCC">
      <w:r>
        <w:t>Wie bereits beschrieben werden konkrete Evaluierungsfälle definiert und zur Bewertung genutzt.</w:t>
      </w:r>
      <w:r w:rsidR="00D837F5">
        <w:t xml:space="preserve"> In allen Fällen wird die Objektklassifizierung auf Basis von Bildern (</w:t>
      </w:r>
      <w:proofErr w:type="spellStart"/>
      <w:r w:rsidR="00D837F5">
        <w:t>Gr</w:t>
      </w:r>
      <w:r w:rsidR="00BD126B">
        <w:t>a</w:t>
      </w:r>
      <w:r w:rsidR="00D837F5">
        <w:t>y</w:t>
      </w:r>
      <w:r w:rsidR="00BD126B">
        <w:t>scale</w:t>
      </w:r>
      <w:proofErr w:type="spellEnd"/>
      <w:r w:rsidR="00BD126B">
        <w:t xml:space="preserve"> bei</w:t>
      </w:r>
      <w:r w:rsidR="00D837F5">
        <w:t xml:space="preserve"> MNIST und RGB </w:t>
      </w:r>
      <w:r w:rsidR="00BD126B">
        <w:t>bei</w:t>
      </w:r>
      <w:r w:rsidR="00D837F5">
        <w:t xml:space="preserve"> </w:t>
      </w:r>
      <w:proofErr w:type="spellStart"/>
      <w:r w:rsidR="00D837F5">
        <w:t>ImageNet</w:t>
      </w:r>
      <w:proofErr w:type="spellEnd"/>
      <w:r w:rsidR="00D837F5">
        <w:t>) untersucht.</w:t>
      </w:r>
      <w:r w:rsidR="00E460BE">
        <w:t xml:space="preserve"> Diese Bilder stellen den Eingang der Testfälle dar. </w:t>
      </w:r>
      <w:r w:rsidR="00D837F5">
        <w:t xml:space="preserve">Das Kriterium der Klassifikationsgenauigkeit wird </w:t>
      </w:r>
      <w:r w:rsidR="00F97AA5">
        <w:t>für die Auswertung</w:t>
      </w:r>
      <w:r w:rsidR="00D837F5">
        <w:t xml:space="preserve"> eingesetzt</w:t>
      </w:r>
      <w:r w:rsidR="00BD126B">
        <w:t>,</w:t>
      </w:r>
      <w:r w:rsidR="00D837F5">
        <w:t xml:space="preserve"> um das Potenzial des Algorithmus zu bewerten. Die einzelnen Fälle werden im Folgenden beschrieben.</w:t>
      </w:r>
    </w:p>
    <w:p w:rsidR="00D837F5" w:rsidRPr="0030473B" w:rsidRDefault="00D837F5" w:rsidP="0030473B">
      <w:pPr>
        <w:pStyle w:val="Beschriftung"/>
        <w:rPr>
          <w:rStyle w:val="Fett"/>
          <w:b/>
          <w:bCs w:val="0"/>
        </w:rPr>
      </w:pPr>
      <w:r w:rsidRPr="0030473B">
        <w:rPr>
          <w:rStyle w:val="Fett"/>
          <w:b/>
          <w:bCs w:val="0"/>
        </w:rPr>
        <w:t>Split-MNIST</w:t>
      </w:r>
    </w:p>
    <w:p w:rsidR="0030473B" w:rsidRDefault="00581CDB" w:rsidP="00D837F5">
      <w:pPr>
        <w:rPr>
          <w:rStyle w:val="Fett"/>
          <w:b w:val="0"/>
        </w:rPr>
      </w:pPr>
      <w:r>
        <w:rPr>
          <w:rStyle w:val="Fett"/>
          <w:b w:val="0"/>
        </w:rPr>
        <w:t xml:space="preserve">Als </w:t>
      </w:r>
      <w:r w:rsidR="00D837F5">
        <w:rPr>
          <w:rStyle w:val="Fett"/>
          <w:b w:val="0"/>
        </w:rPr>
        <w:t xml:space="preserve">Ausgangssituation </w:t>
      </w:r>
      <w:r>
        <w:rPr>
          <w:rStyle w:val="Fett"/>
          <w:b w:val="0"/>
        </w:rPr>
        <w:t xml:space="preserve">wird </w:t>
      </w:r>
      <w:r w:rsidR="00D837F5">
        <w:rPr>
          <w:rStyle w:val="Fett"/>
          <w:b w:val="0"/>
        </w:rPr>
        <w:t xml:space="preserve">ein untrainiertes Klassifikator-Netzwerk (Modul B) eingesetzt. Der MNIST-Datensatz wird in fünf Gruppen mit jeweils zwei Zahlen </w:t>
      </w:r>
      <w:r w:rsidR="00D837F5">
        <w:rPr>
          <w:rStyle w:val="Fett"/>
          <w:b w:val="0"/>
        </w:rPr>
        <w:lastRenderedPageBreak/>
        <w:t xml:space="preserve">eingeteilt (0/1, 2/3, 4/5, 6/7, 8/9). </w:t>
      </w:r>
      <w:r w:rsidR="00565BD3">
        <w:rPr>
          <w:rStyle w:val="Fett"/>
          <w:b w:val="0"/>
        </w:rPr>
        <w:t>Trainingsbilder jeder</w:t>
      </w:r>
      <w:r w:rsidR="00D837F5">
        <w:rPr>
          <w:rStyle w:val="Fett"/>
          <w:b w:val="0"/>
        </w:rPr>
        <w:t xml:space="preserve"> Gruppe </w:t>
      </w:r>
      <w:r w:rsidR="00565BD3">
        <w:rPr>
          <w:rStyle w:val="Fett"/>
          <w:b w:val="0"/>
        </w:rPr>
        <w:t xml:space="preserve">werden </w:t>
      </w:r>
      <w:r w:rsidR="00D837F5">
        <w:rPr>
          <w:rStyle w:val="Fett"/>
          <w:b w:val="0"/>
        </w:rPr>
        <w:t>dem Netzwerk für</w:t>
      </w:r>
      <w:r w:rsidR="00565BD3">
        <w:rPr>
          <w:rStyle w:val="Fett"/>
          <w:b w:val="0"/>
        </w:rPr>
        <w:t xml:space="preserve"> eine einstellbare Anzahl an Wiederholungen gezeigt. Nach </w:t>
      </w:r>
      <w:r w:rsidR="00BD126B">
        <w:rPr>
          <w:rStyle w:val="Fett"/>
          <w:b w:val="0"/>
        </w:rPr>
        <w:t>der eingestellten</w:t>
      </w:r>
      <w:r w:rsidR="00565BD3">
        <w:rPr>
          <w:rStyle w:val="Fett"/>
          <w:b w:val="0"/>
        </w:rPr>
        <w:t xml:space="preserve"> Anzahl an Wiederholungen wird angenommen, dass das Netzwerk diese Klassen erlernt hat. </w:t>
      </w:r>
      <w:r w:rsidR="003819B6">
        <w:rPr>
          <w:rStyle w:val="Fett"/>
          <w:b w:val="0"/>
        </w:rPr>
        <w:t>D</w:t>
      </w:r>
      <w:r w:rsidR="00565BD3">
        <w:rPr>
          <w:rStyle w:val="Fett"/>
          <w:b w:val="0"/>
        </w:rPr>
        <w:t xml:space="preserve">iese Prozedur </w:t>
      </w:r>
      <w:r w:rsidR="003819B6">
        <w:rPr>
          <w:rStyle w:val="Fett"/>
          <w:b w:val="0"/>
        </w:rPr>
        <w:t xml:space="preserve">wird </w:t>
      </w:r>
      <w:r w:rsidR="00DD4B71">
        <w:rPr>
          <w:rStyle w:val="Fett"/>
          <w:b w:val="0"/>
        </w:rPr>
        <w:t xml:space="preserve">dann </w:t>
      </w:r>
      <w:r w:rsidR="00565BD3">
        <w:rPr>
          <w:rStyle w:val="Fett"/>
          <w:b w:val="0"/>
        </w:rPr>
        <w:t xml:space="preserve">für die nächste Gruppe wiederholt. Nachdem alle Klassen </w:t>
      </w:r>
      <w:r w:rsidR="003819B6">
        <w:rPr>
          <w:rStyle w:val="Fett"/>
          <w:b w:val="0"/>
        </w:rPr>
        <w:t>gezeigt</w:t>
      </w:r>
      <w:r w:rsidR="00565BD3">
        <w:rPr>
          <w:rStyle w:val="Fett"/>
          <w:b w:val="0"/>
        </w:rPr>
        <w:t xml:space="preserve"> wurden</w:t>
      </w:r>
      <w:r w:rsidR="003819B6">
        <w:rPr>
          <w:rStyle w:val="Fett"/>
          <w:b w:val="0"/>
        </w:rPr>
        <w:t xml:space="preserve">, ist das Netzwerk in der Theorie auf alle Klassen trainiert. Für die Auswertung der Performanz </w:t>
      </w:r>
      <w:r w:rsidR="00565BD3">
        <w:rPr>
          <w:rStyle w:val="Fett"/>
          <w:b w:val="0"/>
        </w:rPr>
        <w:t xml:space="preserve">werden die Testbilder </w:t>
      </w:r>
      <w:r w:rsidR="003819B6">
        <w:rPr>
          <w:rStyle w:val="Fett"/>
          <w:b w:val="0"/>
        </w:rPr>
        <w:t xml:space="preserve">des MNIST-Datensatzes </w:t>
      </w:r>
      <w:r w:rsidR="00565BD3">
        <w:rPr>
          <w:rStyle w:val="Fett"/>
          <w:b w:val="0"/>
        </w:rPr>
        <w:t xml:space="preserve">(10.000 Bilder </w:t>
      </w:r>
      <w:r>
        <w:rPr>
          <w:rStyle w:val="Fett"/>
          <w:b w:val="0"/>
        </w:rPr>
        <w:t xml:space="preserve">gleichverteilt </w:t>
      </w:r>
      <w:r w:rsidR="00565BD3">
        <w:rPr>
          <w:rStyle w:val="Fett"/>
          <w:b w:val="0"/>
        </w:rPr>
        <w:t>über alle Klassen) dem Netzwerk gezeigt und die Klassifikationsgenauigkeit bestimmt.</w:t>
      </w:r>
    </w:p>
    <w:p w:rsidR="0030473B" w:rsidRDefault="0030473B" w:rsidP="00D837F5">
      <w:pPr>
        <w:rPr>
          <w:rStyle w:val="Fett"/>
          <w:b w:val="0"/>
        </w:rPr>
      </w:pPr>
      <w:r>
        <w:rPr>
          <w:rStyle w:val="Fett"/>
          <w:b w:val="0"/>
        </w:rPr>
        <w:t>Ein weiterer Testfall auf diesem Datensatz untersucht die Fähigkeiten des verteilten Lernens. Dabei werden zwei identisch</w:t>
      </w:r>
      <w:r w:rsidR="00581CDB">
        <w:rPr>
          <w:rStyle w:val="Fett"/>
          <w:b w:val="0"/>
        </w:rPr>
        <w:t xml:space="preserve"> aufgebaute</w:t>
      </w:r>
      <w:r>
        <w:rPr>
          <w:rStyle w:val="Fett"/>
          <w:b w:val="0"/>
        </w:rPr>
        <w:t xml:space="preserve"> Netzwerke trainiert, jedoch mit unterschiedlichen Klassen. So </w:t>
      </w:r>
      <w:r w:rsidR="003819B6">
        <w:rPr>
          <w:rStyle w:val="Fett"/>
          <w:b w:val="0"/>
        </w:rPr>
        <w:t>wird</w:t>
      </w:r>
      <w:r>
        <w:rPr>
          <w:rStyle w:val="Fett"/>
          <w:b w:val="0"/>
        </w:rPr>
        <w:t xml:space="preserve"> Netzwerk 1 mit den Gruppen 0/1, 2/3 und 4/5 trainiert, während Netzwerk 2 mit den Gruppen </w:t>
      </w:r>
      <w:r w:rsidR="003819B6">
        <w:rPr>
          <w:rStyle w:val="Fett"/>
          <w:b w:val="0"/>
        </w:rPr>
        <w:t>6/7 und 8/9 trainiert wird. Die beiden</w:t>
      </w:r>
      <w:r>
        <w:rPr>
          <w:rStyle w:val="Fett"/>
          <w:b w:val="0"/>
        </w:rPr>
        <w:t xml:space="preserve"> Netzwerke tauschen nach dem Training ihre Gewichte aus. </w:t>
      </w:r>
      <w:r w:rsidR="003819B6">
        <w:rPr>
          <w:rStyle w:val="Fett"/>
          <w:b w:val="0"/>
        </w:rPr>
        <w:t>Durch den Austausch</w:t>
      </w:r>
      <w:r>
        <w:rPr>
          <w:rStyle w:val="Fett"/>
          <w:b w:val="0"/>
        </w:rPr>
        <w:t xml:space="preserve"> sollen beide Netzwerke die Fähigkeit erhalten, die </w:t>
      </w:r>
      <w:r w:rsidR="003819B6">
        <w:rPr>
          <w:rStyle w:val="Fett"/>
          <w:b w:val="0"/>
        </w:rPr>
        <w:t xml:space="preserve">jeweils </w:t>
      </w:r>
      <w:r>
        <w:rPr>
          <w:rStyle w:val="Fett"/>
          <w:b w:val="0"/>
        </w:rPr>
        <w:t>anderen Klassen</w:t>
      </w:r>
      <w:r w:rsidR="00581CDB">
        <w:rPr>
          <w:rStyle w:val="Fett"/>
          <w:b w:val="0"/>
        </w:rPr>
        <w:t xml:space="preserve"> </w:t>
      </w:r>
      <w:r w:rsidR="003819B6">
        <w:rPr>
          <w:rStyle w:val="Fett"/>
          <w:b w:val="0"/>
        </w:rPr>
        <w:t xml:space="preserve">klassifizieren zu können. Somit sollten beide Netzwerke das Wissen besitzen, um den Test-Datensatz (alle Klassen) korrekt </w:t>
      </w:r>
      <w:r w:rsidR="00DD4B71">
        <w:rPr>
          <w:rStyle w:val="Fett"/>
          <w:b w:val="0"/>
        </w:rPr>
        <w:t xml:space="preserve">zu </w:t>
      </w:r>
      <w:r w:rsidR="003819B6">
        <w:rPr>
          <w:rStyle w:val="Fett"/>
          <w:b w:val="0"/>
        </w:rPr>
        <w:t>klassifizieren.</w:t>
      </w:r>
    </w:p>
    <w:p w:rsidR="0030473B" w:rsidRDefault="0030473B" w:rsidP="00D837F5">
      <w:pPr>
        <w:rPr>
          <w:rStyle w:val="Fett"/>
          <w:b w:val="0"/>
        </w:rPr>
      </w:pPr>
      <w:r>
        <w:rPr>
          <w:rStyle w:val="Fett"/>
          <w:b w:val="0"/>
        </w:rPr>
        <w:t>Es wird erwartet, dass Ergebnisse ähnlich klassisch trainierten Netzwerken</w:t>
      </w:r>
      <w:r w:rsidR="00304575">
        <w:rPr>
          <w:rStyle w:val="Fett"/>
          <w:b w:val="0"/>
        </w:rPr>
        <w:t xml:space="preserve"> (im Bereich 95-100%)</w:t>
      </w:r>
      <w:r>
        <w:rPr>
          <w:rStyle w:val="Fett"/>
          <w:b w:val="0"/>
        </w:rPr>
        <w:t xml:space="preserve"> erzielt werden können. Als Referenz dienen in der Literatur vorhandene Resultate auf diesem Datensatz.</w:t>
      </w:r>
    </w:p>
    <w:p w:rsidR="0030473B" w:rsidRPr="0030473B" w:rsidRDefault="0030473B" w:rsidP="0030473B">
      <w:pPr>
        <w:pStyle w:val="Beschriftung"/>
        <w:rPr>
          <w:rStyle w:val="Fett"/>
          <w:b/>
          <w:bCs w:val="0"/>
        </w:rPr>
      </w:pPr>
      <w:r w:rsidRPr="0030473B">
        <w:rPr>
          <w:rStyle w:val="Fett"/>
          <w:b/>
          <w:bCs w:val="0"/>
        </w:rPr>
        <w:t>ImageNet-10</w:t>
      </w:r>
    </w:p>
    <w:p w:rsidR="00223E31" w:rsidRDefault="0030473B" w:rsidP="00223E31">
      <w:pPr>
        <w:rPr>
          <w:rFonts w:cs="Arial"/>
        </w:rPr>
      </w:pPr>
      <w:r>
        <w:rPr>
          <w:rFonts w:cs="Arial"/>
        </w:rPr>
        <w:t>Das Vorgehen fü</w:t>
      </w:r>
      <w:r w:rsidR="009C36F7">
        <w:rPr>
          <w:rFonts w:cs="Arial"/>
        </w:rPr>
        <w:t>r diesen Testfall ist identisch</w:t>
      </w:r>
      <w:r>
        <w:rPr>
          <w:rFonts w:cs="Arial"/>
        </w:rPr>
        <w:t xml:space="preserve"> zu dem bereits beschriebenen </w:t>
      </w:r>
      <w:r w:rsidR="00304575">
        <w:rPr>
          <w:rFonts w:cs="Arial"/>
        </w:rPr>
        <w:t>Evaluierungsfall</w:t>
      </w:r>
      <w:r>
        <w:rPr>
          <w:rFonts w:cs="Arial"/>
        </w:rPr>
        <w:t xml:space="preserve"> für Split-MNIST. Es sind hier jedoch keine Gruppen</w:t>
      </w:r>
      <w:r w:rsidR="009C36F7">
        <w:rPr>
          <w:rFonts w:cs="Arial"/>
        </w:rPr>
        <w:t xml:space="preserve"> von zwei Klassen</w:t>
      </w:r>
      <w:r>
        <w:rPr>
          <w:rFonts w:cs="Arial"/>
        </w:rPr>
        <w:t xml:space="preserve"> vorhanden, sondern zehn </w:t>
      </w:r>
      <w:r w:rsidR="009C36F7">
        <w:rPr>
          <w:rFonts w:cs="Arial"/>
        </w:rPr>
        <w:t xml:space="preserve">einzelne </w:t>
      </w:r>
      <w:r>
        <w:rPr>
          <w:rFonts w:cs="Arial"/>
        </w:rPr>
        <w:t>unterschiedliche Klassen, die kontinuierlich</w:t>
      </w:r>
      <w:r w:rsidR="009C36F7">
        <w:rPr>
          <w:rFonts w:cs="Arial"/>
        </w:rPr>
        <w:t xml:space="preserve"> und einzeln</w:t>
      </w:r>
      <w:r>
        <w:rPr>
          <w:rFonts w:cs="Arial"/>
        </w:rPr>
        <w:t xml:space="preserve"> vom Netzwerk erlernt werden. Ansonsten ist bis auf die </w:t>
      </w:r>
      <w:r w:rsidR="009C36F7">
        <w:rPr>
          <w:rFonts w:cs="Arial"/>
        </w:rPr>
        <w:t xml:space="preserve">Eingangsdaten </w:t>
      </w:r>
      <w:r>
        <w:rPr>
          <w:rFonts w:cs="Arial"/>
        </w:rPr>
        <w:t xml:space="preserve">(224x224 RGB Bilder </w:t>
      </w:r>
      <w:r w:rsidR="009C36F7">
        <w:rPr>
          <w:rFonts w:cs="Arial"/>
        </w:rPr>
        <w:t xml:space="preserve">von </w:t>
      </w:r>
      <w:proofErr w:type="spellStart"/>
      <w:r w:rsidR="009C36F7">
        <w:rPr>
          <w:rFonts w:cs="Arial"/>
        </w:rPr>
        <w:t>ImageNet</w:t>
      </w:r>
      <w:proofErr w:type="spellEnd"/>
      <w:r w:rsidR="009C36F7">
        <w:rPr>
          <w:rFonts w:cs="Arial"/>
        </w:rPr>
        <w:t xml:space="preserve"> </w:t>
      </w:r>
      <w:r>
        <w:rPr>
          <w:rFonts w:cs="Arial"/>
        </w:rPr>
        <w:t xml:space="preserve">statt 28x28 </w:t>
      </w:r>
      <w:proofErr w:type="spellStart"/>
      <w:r>
        <w:rPr>
          <w:rFonts w:cs="Arial"/>
        </w:rPr>
        <w:t>GrayScale</w:t>
      </w:r>
      <w:proofErr w:type="spellEnd"/>
      <w:r w:rsidR="009C36F7">
        <w:rPr>
          <w:rFonts w:cs="Arial"/>
        </w:rPr>
        <w:t xml:space="preserve"> Bilder von MNIST</w:t>
      </w:r>
      <w:r>
        <w:rPr>
          <w:rFonts w:cs="Arial"/>
        </w:rPr>
        <w:t>) der Anwendungsfall identisch. Es soll</w:t>
      </w:r>
      <w:r w:rsidR="009C36F7">
        <w:rPr>
          <w:rFonts w:cs="Arial"/>
        </w:rPr>
        <w:t xml:space="preserve"> </w:t>
      </w:r>
      <w:r w:rsidR="00DD4B71">
        <w:rPr>
          <w:rFonts w:cs="Arial"/>
        </w:rPr>
        <w:t>in</w:t>
      </w:r>
      <w:r w:rsidR="009C36F7">
        <w:rPr>
          <w:rFonts w:cs="Arial"/>
        </w:rPr>
        <w:t xml:space="preserve"> diesem </w:t>
      </w:r>
      <w:r w:rsidR="00DD4B71">
        <w:rPr>
          <w:rFonts w:cs="Arial"/>
        </w:rPr>
        <w:t>Evaluierungsf</w:t>
      </w:r>
      <w:r w:rsidR="009C36F7">
        <w:rPr>
          <w:rFonts w:cs="Arial"/>
        </w:rPr>
        <w:t>all</w:t>
      </w:r>
      <w:r>
        <w:rPr>
          <w:rFonts w:cs="Arial"/>
        </w:rPr>
        <w:t xml:space="preserve"> untersucht werden, ob das schnell lernende Klassifikator-Netzwerk </w:t>
      </w:r>
      <w:r w:rsidR="009C36F7">
        <w:rPr>
          <w:rFonts w:cs="Arial"/>
        </w:rPr>
        <w:t>in der Lage ist, solche komplex</w:t>
      </w:r>
      <w:r>
        <w:rPr>
          <w:rFonts w:cs="Arial"/>
        </w:rPr>
        <w:t>en Aufgaben korrekt zu lösen</w:t>
      </w:r>
      <w:r w:rsidR="009C36F7">
        <w:rPr>
          <w:rFonts w:cs="Arial"/>
        </w:rPr>
        <w:t xml:space="preserve"> und sich </w:t>
      </w:r>
      <w:r w:rsidR="00DD4B71">
        <w:rPr>
          <w:rFonts w:cs="Arial"/>
        </w:rPr>
        <w:t xml:space="preserve">die </w:t>
      </w:r>
      <w:r w:rsidR="009C36F7">
        <w:rPr>
          <w:rFonts w:cs="Arial"/>
        </w:rPr>
        <w:t>Ergebnisse des einfachen MNIST-Datensatzes auch auf komplexeren Datensätzen erzielen lassen</w:t>
      </w:r>
      <w:r>
        <w:rPr>
          <w:rFonts w:cs="Arial"/>
        </w:rPr>
        <w:t xml:space="preserve">. </w:t>
      </w:r>
      <w:r w:rsidR="00304575">
        <w:rPr>
          <w:rFonts w:cs="Arial"/>
        </w:rPr>
        <w:t xml:space="preserve">Die finale Auswertung erfolgt auf den Testbildern. </w:t>
      </w:r>
      <w:proofErr w:type="spellStart"/>
      <w:r w:rsidR="00304575">
        <w:rPr>
          <w:rFonts w:cs="Arial"/>
        </w:rPr>
        <w:t>ImageNet</w:t>
      </w:r>
      <w:proofErr w:type="spellEnd"/>
      <w:r w:rsidR="00304575">
        <w:rPr>
          <w:rFonts w:cs="Arial"/>
        </w:rPr>
        <w:t xml:space="preserve"> bein</w:t>
      </w:r>
      <w:r w:rsidR="009C36F7">
        <w:rPr>
          <w:rFonts w:cs="Arial"/>
        </w:rPr>
        <w:t>haltet pro Klasse 50 Testbilder und</w:t>
      </w:r>
      <w:r w:rsidR="00304575">
        <w:rPr>
          <w:rFonts w:cs="Arial"/>
        </w:rPr>
        <w:t xml:space="preserve"> somit 500 Test</w:t>
      </w:r>
      <w:r w:rsidR="009C36F7">
        <w:rPr>
          <w:rFonts w:cs="Arial"/>
        </w:rPr>
        <w:t>bilder</w:t>
      </w:r>
      <w:r w:rsidR="00304575">
        <w:rPr>
          <w:rFonts w:cs="Arial"/>
        </w:rPr>
        <w:t xml:space="preserve"> </w:t>
      </w:r>
      <w:r w:rsidR="00DD4B71">
        <w:rPr>
          <w:rFonts w:cs="Arial"/>
        </w:rPr>
        <w:t>für</w:t>
      </w:r>
      <w:r w:rsidR="00304575">
        <w:rPr>
          <w:rFonts w:cs="Arial"/>
        </w:rPr>
        <w:t xml:space="preserve"> diese</w:t>
      </w:r>
      <w:r w:rsidR="00DD4B71">
        <w:rPr>
          <w:rFonts w:cs="Arial"/>
        </w:rPr>
        <w:t>n</w:t>
      </w:r>
      <w:r w:rsidR="00304575">
        <w:rPr>
          <w:rFonts w:cs="Arial"/>
        </w:rPr>
        <w:t xml:space="preserve"> Fall. </w:t>
      </w:r>
      <w:r w:rsidR="00223E31">
        <w:t xml:space="preserve">Für eine vergleichbare Bewertung </w:t>
      </w:r>
      <w:r w:rsidR="009C36F7">
        <w:t xml:space="preserve">und Reproduzierbarkeit </w:t>
      </w:r>
      <w:r w:rsidR="00223E31">
        <w:t>über mehrere Wiederholungen werden die benutzten Klassen definiert</w:t>
      </w:r>
      <w:r w:rsidR="009C36F7">
        <w:t>, da bei der geringen Anzahl an Klassen ein hoher Einfluss durch die Auswahl der Klassen erwartet wird</w:t>
      </w:r>
      <w:r w:rsidR="00223E31">
        <w:t>. Die Klassen sind im Folgenden</w:t>
      </w:r>
      <w:r w:rsidR="00DD4B71">
        <w:t>,</w:t>
      </w:r>
      <w:r w:rsidR="00223E31">
        <w:t xml:space="preserve"> mit dem Index der jeweiligen Klassen in Klammern</w:t>
      </w:r>
      <w:r w:rsidR="00DD4B71">
        <w:t>, aufgelistet</w:t>
      </w:r>
      <w:r w:rsidR="00223E31">
        <w:t>: Königspinguin (145), Malteser (Hunderasse – 153), Schneeleopard (289), Passagierflugzeug (404), Zeppelin (405), Containerschiff (510), Fußball (805), Sportauto (817), Sattelzug (867) und Orange (950).</w:t>
      </w:r>
      <w:r w:rsidR="00923F50">
        <w:t xml:space="preserve"> Auch hier soll eine weitere Untersuchung hinsichtlich des verteilten Lernens erfolgen. Auf zwei Netzwerken sollen jeweils fünf der genannten Klassen inkrementell erlernt werden und nach dem Training das Wissen ausgetauscht werden. Das Ergebnis sollte theoretisch nicht wesentlich vom zuvor erzielten Ergebnis mit einem Netzwerk abweichen.</w:t>
      </w:r>
    </w:p>
    <w:p w:rsidR="008A10BE" w:rsidRDefault="0030473B">
      <w:pPr>
        <w:rPr>
          <w:rFonts w:cs="Arial"/>
        </w:rPr>
      </w:pPr>
      <w:r>
        <w:rPr>
          <w:rFonts w:cs="Arial"/>
        </w:rPr>
        <w:t>Als Referenz werden vorhandene Ergebnisse aus der Literatur herangezogen.</w:t>
      </w:r>
    </w:p>
    <w:p w:rsidR="0030473B" w:rsidRDefault="0030473B" w:rsidP="0030473B">
      <w:pPr>
        <w:pStyle w:val="Beschriftung"/>
      </w:pPr>
      <w:proofErr w:type="spellStart"/>
      <w:r w:rsidRPr="0030473B">
        <w:t>ImageNet</w:t>
      </w:r>
      <w:proofErr w:type="spellEnd"/>
    </w:p>
    <w:p w:rsidR="00923F50" w:rsidRDefault="004900F3" w:rsidP="0017699C">
      <w:r>
        <w:t xml:space="preserve">Bei diesem Anwendungsfall wird der gesamte </w:t>
      </w:r>
      <w:proofErr w:type="spellStart"/>
      <w:r>
        <w:t>ImageNet</w:t>
      </w:r>
      <w:proofErr w:type="spellEnd"/>
      <w:r>
        <w:t xml:space="preserve">-Datensatz mit seinen 1.000 Klassen genutzt. Dafür wird das </w:t>
      </w:r>
      <w:r w:rsidR="009C36F7">
        <w:t>Klassifikator-</w:t>
      </w:r>
      <w:r>
        <w:t xml:space="preserve">Netzwerk zunächst </w:t>
      </w:r>
      <w:r w:rsidR="009C36F7">
        <w:t xml:space="preserve">für </w:t>
      </w:r>
      <w:r>
        <w:t xml:space="preserve">900 Klassen vortrainiert. Dies stellt den Ausgangspunkt dieses Evaluierungsfalls dar. Von diesem Punkt an werden die weiteren 100 Klassen kontinuierlich dem Netzwerk hinzugefügt, so dass dieses die neuen Klassen erlernen kann. Dies stellt ein sehr komplexes Problem dar, da sowohl die </w:t>
      </w:r>
      <w:r w:rsidR="009C36F7">
        <w:t xml:space="preserve">Bilder </w:t>
      </w:r>
      <w:r>
        <w:t>komplex</w:t>
      </w:r>
      <w:r w:rsidR="009C36F7">
        <w:t>e Eingangsdaten</w:t>
      </w:r>
      <w:r>
        <w:t xml:space="preserve"> sind, zum anderen auch eine sehr hohe Anzahl</w:t>
      </w:r>
      <w:r w:rsidR="009C36F7">
        <w:t xml:space="preserve"> und Varianz</w:t>
      </w:r>
      <w:r>
        <w:t xml:space="preserve"> an Klassen</w:t>
      </w:r>
      <w:r w:rsidR="009C36F7">
        <w:t xml:space="preserve"> (Tiere, Autos, Schiffe…)</w:t>
      </w:r>
      <w:r>
        <w:t xml:space="preserve"> vorhanden </w:t>
      </w:r>
      <w:r w:rsidR="00923F50">
        <w:t>ist</w:t>
      </w:r>
      <w:r>
        <w:t xml:space="preserve">. </w:t>
      </w:r>
      <w:r>
        <w:lastRenderedPageBreak/>
        <w:t xml:space="preserve">Dieser Fall mit seiner hohen Komplexität </w:t>
      </w:r>
      <w:r w:rsidR="009C36F7">
        <w:t>wird</w:t>
      </w:r>
      <w:r>
        <w:t xml:space="preserve"> </w:t>
      </w:r>
      <w:r w:rsidR="009C36F7">
        <w:t xml:space="preserve">für </w:t>
      </w:r>
      <w:r>
        <w:t xml:space="preserve">die finale Bewertung des Algorithmus </w:t>
      </w:r>
      <w:r w:rsidR="009C36F7">
        <w:t xml:space="preserve">genutzt. </w:t>
      </w:r>
      <w:r w:rsidR="00923F50">
        <w:t>Auch hier soll eine weitere Untersuchung hinsichtlich des verteilten Lernens erfolgen. Auf zwei Netzwerken sollen jeweils vom selben Startpunkt aus 50 der 100 unbekannten Klassen inkrementell erlernt werden und nach dem Training das Wissen ausgetauscht werden. Das Ergebnis sollte theoretisch nicht wesentlich vom zuvor erzielten Ergebnis mit einem Netzwerk abweichen.</w:t>
      </w:r>
    </w:p>
    <w:p w:rsidR="00F26549" w:rsidRPr="0017699C" w:rsidRDefault="009C36F7" w:rsidP="0017699C">
      <w:r>
        <w:t>Auf diese</w:t>
      </w:r>
      <w:r w:rsidR="00923F50">
        <w:t>n</w:t>
      </w:r>
      <w:r>
        <w:t xml:space="preserve"> Ergebnis</w:t>
      </w:r>
      <w:r w:rsidR="00923F50">
        <w:t>sen</w:t>
      </w:r>
      <w:r>
        <w:t xml:space="preserve"> soll eine generelle Aussage über das Potenzial getroffen werden können, speziell in Bezug auf dem Einsatz dieses Algorithmus in anderen komplexen realen Anwendungen</w:t>
      </w:r>
      <w:r w:rsidR="004900F3">
        <w:t>.</w:t>
      </w:r>
    </w:p>
    <w:sectPr w:rsidR="00F26549"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864" w:rsidRDefault="00A36864">
      <w:r>
        <w:separator/>
      </w:r>
    </w:p>
  </w:endnote>
  <w:endnote w:type="continuationSeparator" w:id="0">
    <w:p w:rsidR="00A36864" w:rsidRDefault="00A3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Pr="00AB1582" w:rsidRDefault="0089215F" w:rsidP="007C5CA9">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9735C3">
      <w:rPr>
        <w:rFonts w:cs="Arial"/>
        <w:noProof/>
        <w:szCs w:val="24"/>
      </w:rPr>
      <w:t>27.06.19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864" w:rsidRDefault="00A36864">
      <w:r>
        <w:separator/>
      </w:r>
    </w:p>
  </w:footnote>
  <w:footnote w:type="continuationSeparator" w:id="0">
    <w:p w:rsidR="00A36864" w:rsidRDefault="00A3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Pr="005B1185" w:rsidRDefault="0089215F">
    <w:pPr>
      <w:pStyle w:val="Kopfzeile"/>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sidR="009C36F7">
      <w:rPr>
        <w:rStyle w:val="Seitenzahl"/>
        <w:rFonts w:cs="Arial"/>
        <w:noProof/>
        <w:u w:val="single"/>
      </w:rPr>
      <w:t>7</w:t>
    </w:r>
    <w:r w:rsidRPr="005B1185">
      <w:rPr>
        <w:rStyle w:val="Seitenzahl"/>
        <w:rFonts w:cs="Arial"/>
        <w:u w:val="single"/>
      </w:rPr>
      <w:fldChar w:fldCharType="end"/>
    </w:r>
  </w:p>
  <w:p w:rsidR="0089215F" w:rsidRDefault="0089215F">
    <w:pPr>
      <w:pStyle w:val="Kopfzeile"/>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5F" w:rsidRDefault="0089215F">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215F" w:rsidRPr="00AB1582" w:rsidRDefault="0089215F" w:rsidP="00283B61">
                          <w:pPr>
                            <w:pStyle w:val="Kopfzeile"/>
                            <w:jc w:val="left"/>
                            <w:rPr>
                              <w:b/>
                              <w:szCs w:val="26"/>
                            </w:rPr>
                          </w:pPr>
                          <w:r w:rsidRPr="00AB1582">
                            <w:rPr>
                              <w:b/>
                              <w:szCs w:val="26"/>
                            </w:rPr>
                            <w:t>Universität Stuttgart</w:t>
                          </w:r>
                        </w:p>
                        <w:p w:rsidR="0089215F" w:rsidRPr="00AB1582" w:rsidRDefault="0089215F" w:rsidP="00283B61">
                          <w:pPr>
                            <w:pStyle w:val="Kopfzeile"/>
                            <w:jc w:val="left"/>
                            <w:rPr>
                              <w:szCs w:val="26"/>
                            </w:rPr>
                          </w:pPr>
                          <w:r w:rsidRPr="00AB1582">
                            <w:rPr>
                              <w:szCs w:val="26"/>
                            </w:rPr>
                            <w:t>Institut für Automatisierungstechnik</w:t>
                          </w:r>
                        </w:p>
                        <w:p w:rsidR="0089215F" w:rsidRPr="00AB1582" w:rsidRDefault="0089215F" w:rsidP="00283B61">
                          <w:pPr>
                            <w:pStyle w:val="Kopfzeile"/>
                            <w:jc w:val="left"/>
                            <w:rPr>
                              <w:szCs w:val="26"/>
                            </w:rPr>
                          </w:pPr>
                          <w:r w:rsidRPr="00AB1582">
                            <w:rPr>
                              <w:szCs w:val="26"/>
                            </w:rPr>
                            <w:t xml:space="preserve">und </w:t>
                          </w:r>
                          <w:r>
                            <w:rPr>
                              <w:szCs w:val="26"/>
                            </w:rPr>
                            <w:t>Softwaresysteme</w:t>
                          </w:r>
                        </w:p>
                        <w:p w:rsidR="0089215F" w:rsidRDefault="00892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89215F" w:rsidRPr="00AB1582" w:rsidRDefault="0089215F" w:rsidP="00283B61">
                    <w:pPr>
                      <w:pStyle w:val="Kopfzeile"/>
                      <w:jc w:val="left"/>
                      <w:rPr>
                        <w:b/>
                        <w:szCs w:val="26"/>
                      </w:rPr>
                    </w:pPr>
                    <w:r w:rsidRPr="00AB1582">
                      <w:rPr>
                        <w:b/>
                        <w:szCs w:val="26"/>
                      </w:rPr>
                      <w:t>Universität Stuttgart</w:t>
                    </w:r>
                  </w:p>
                  <w:p w:rsidR="0089215F" w:rsidRPr="00AB1582" w:rsidRDefault="0089215F" w:rsidP="00283B61">
                    <w:pPr>
                      <w:pStyle w:val="Kopfzeile"/>
                      <w:jc w:val="left"/>
                      <w:rPr>
                        <w:szCs w:val="26"/>
                      </w:rPr>
                    </w:pPr>
                    <w:r w:rsidRPr="00AB1582">
                      <w:rPr>
                        <w:szCs w:val="26"/>
                      </w:rPr>
                      <w:t>Institut für Automatisierungstechnik</w:t>
                    </w:r>
                  </w:p>
                  <w:p w:rsidR="0089215F" w:rsidRPr="00AB1582" w:rsidRDefault="0089215F" w:rsidP="00283B61">
                    <w:pPr>
                      <w:pStyle w:val="Kopfzeile"/>
                      <w:jc w:val="left"/>
                      <w:rPr>
                        <w:szCs w:val="26"/>
                      </w:rPr>
                    </w:pPr>
                    <w:r w:rsidRPr="00AB1582">
                      <w:rPr>
                        <w:szCs w:val="26"/>
                      </w:rPr>
                      <w:t xml:space="preserve">und </w:t>
                    </w:r>
                    <w:r>
                      <w:rPr>
                        <w:szCs w:val="26"/>
                      </w:rPr>
                      <w:t>Softwaresysteme</w:t>
                    </w:r>
                  </w:p>
                  <w:p w:rsidR="0089215F" w:rsidRDefault="0089215F"/>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301D"/>
    <w:rsid w:val="0005614F"/>
    <w:rsid w:val="00065C0A"/>
    <w:rsid w:val="0007724B"/>
    <w:rsid w:val="000938FA"/>
    <w:rsid w:val="000A3055"/>
    <w:rsid w:val="000B11FC"/>
    <w:rsid w:val="000B6DE9"/>
    <w:rsid w:val="000C7B6B"/>
    <w:rsid w:val="000D270D"/>
    <w:rsid w:val="0014353B"/>
    <w:rsid w:val="00147D22"/>
    <w:rsid w:val="00161601"/>
    <w:rsid w:val="0017699C"/>
    <w:rsid w:val="00181FA2"/>
    <w:rsid w:val="00184FED"/>
    <w:rsid w:val="001927F5"/>
    <w:rsid w:val="001A394F"/>
    <w:rsid w:val="001A6818"/>
    <w:rsid w:val="001C00E1"/>
    <w:rsid w:val="001C7573"/>
    <w:rsid w:val="001E3526"/>
    <w:rsid w:val="001F2E69"/>
    <w:rsid w:val="001F43F0"/>
    <w:rsid w:val="00210E7F"/>
    <w:rsid w:val="00223E31"/>
    <w:rsid w:val="0023130E"/>
    <w:rsid w:val="00234D0E"/>
    <w:rsid w:val="00255DA4"/>
    <w:rsid w:val="00261211"/>
    <w:rsid w:val="00283B61"/>
    <w:rsid w:val="002E6067"/>
    <w:rsid w:val="002F0F03"/>
    <w:rsid w:val="002F4F7B"/>
    <w:rsid w:val="00304575"/>
    <w:rsid w:val="0030473B"/>
    <w:rsid w:val="00316DC0"/>
    <w:rsid w:val="0032129A"/>
    <w:rsid w:val="003325DC"/>
    <w:rsid w:val="00333D4E"/>
    <w:rsid w:val="00350D14"/>
    <w:rsid w:val="003654E6"/>
    <w:rsid w:val="00366797"/>
    <w:rsid w:val="003819B6"/>
    <w:rsid w:val="003A45D9"/>
    <w:rsid w:val="0040031C"/>
    <w:rsid w:val="00414D3C"/>
    <w:rsid w:val="00415D54"/>
    <w:rsid w:val="00440CDF"/>
    <w:rsid w:val="0044411F"/>
    <w:rsid w:val="0045659C"/>
    <w:rsid w:val="00456672"/>
    <w:rsid w:val="004900F3"/>
    <w:rsid w:val="004902CE"/>
    <w:rsid w:val="004B6333"/>
    <w:rsid w:val="00535AEA"/>
    <w:rsid w:val="00553762"/>
    <w:rsid w:val="00565BD3"/>
    <w:rsid w:val="00581CDB"/>
    <w:rsid w:val="00582F55"/>
    <w:rsid w:val="005B1185"/>
    <w:rsid w:val="005C1272"/>
    <w:rsid w:val="006101E1"/>
    <w:rsid w:val="0062281D"/>
    <w:rsid w:val="00637E75"/>
    <w:rsid w:val="00651DFC"/>
    <w:rsid w:val="006561FD"/>
    <w:rsid w:val="0066492F"/>
    <w:rsid w:val="00667F7E"/>
    <w:rsid w:val="00681FFB"/>
    <w:rsid w:val="00683884"/>
    <w:rsid w:val="006A0CCD"/>
    <w:rsid w:val="006B282A"/>
    <w:rsid w:val="006B496F"/>
    <w:rsid w:val="006D3F8A"/>
    <w:rsid w:val="006E0FDA"/>
    <w:rsid w:val="006E16E7"/>
    <w:rsid w:val="006E4F7E"/>
    <w:rsid w:val="0071266C"/>
    <w:rsid w:val="00727E87"/>
    <w:rsid w:val="0074138A"/>
    <w:rsid w:val="0075050C"/>
    <w:rsid w:val="007822E3"/>
    <w:rsid w:val="00784F72"/>
    <w:rsid w:val="007B27C4"/>
    <w:rsid w:val="007B4A76"/>
    <w:rsid w:val="007C368E"/>
    <w:rsid w:val="007C5CA9"/>
    <w:rsid w:val="00813254"/>
    <w:rsid w:val="0081427E"/>
    <w:rsid w:val="00827628"/>
    <w:rsid w:val="00841515"/>
    <w:rsid w:val="0086120B"/>
    <w:rsid w:val="0088499F"/>
    <w:rsid w:val="0089215F"/>
    <w:rsid w:val="008A10BE"/>
    <w:rsid w:val="008A6808"/>
    <w:rsid w:val="008C07A9"/>
    <w:rsid w:val="008C1A30"/>
    <w:rsid w:val="00922B40"/>
    <w:rsid w:val="00923F50"/>
    <w:rsid w:val="009306EB"/>
    <w:rsid w:val="009472FB"/>
    <w:rsid w:val="009674B6"/>
    <w:rsid w:val="009735C3"/>
    <w:rsid w:val="00991DAB"/>
    <w:rsid w:val="00995586"/>
    <w:rsid w:val="009A268F"/>
    <w:rsid w:val="009A6F33"/>
    <w:rsid w:val="009C36F7"/>
    <w:rsid w:val="009D0A3D"/>
    <w:rsid w:val="009F050F"/>
    <w:rsid w:val="00A01C4E"/>
    <w:rsid w:val="00A107EF"/>
    <w:rsid w:val="00A249CD"/>
    <w:rsid w:val="00A27EE1"/>
    <w:rsid w:val="00A36864"/>
    <w:rsid w:val="00AB1582"/>
    <w:rsid w:val="00AC7876"/>
    <w:rsid w:val="00B01D34"/>
    <w:rsid w:val="00B17DFB"/>
    <w:rsid w:val="00B32486"/>
    <w:rsid w:val="00B41D7F"/>
    <w:rsid w:val="00B57DC3"/>
    <w:rsid w:val="00B640B1"/>
    <w:rsid w:val="00B65C50"/>
    <w:rsid w:val="00B93DCC"/>
    <w:rsid w:val="00BD0293"/>
    <w:rsid w:val="00BD126B"/>
    <w:rsid w:val="00BF1560"/>
    <w:rsid w:val="00BF323E"/>
    <w:rsid w:val="00C430B0"/>
    <w:rsid w:val="00C5292C"/>
    <w:rsid w:val="00C71AA1"/>
    <w:rsid w:val="00C81B28"/>
    <w:rsid w:val="00CB6E4B"/>
    <w:rsid w:val="00CE1259"/>
    <w:rsid w:val="00CE1592"/>
    <w:rsid w:val="00D42D5C"/>
    <w:rsid w:val="00D55CAA"/>
    <w:rsid w:val="00D837F5"/>
    <w:rsid w:val="00D92088"/>
    <w:rsid w:val="00DC45C9"/>
    <w:rsid w:val="00DC6261"/>
    <w:rsid w:val="00DD4B71"/>
    <w:rsid w:val="00E069B0"/>
    <w:rsid w:val="00E1070F"/>
    <w:rsid w:val="00E10CD1"/>
    <w:rsid w:val="00E3181C"/>
    <w:rsid w:val="00E37533"/>
    <w:rsid w:val="00E460BE"/>
    <w:rsid w:val="00E63CAF"/>
    <w:rsid w:val="00E70085"/>
    <w:rsid w:val="00E95BD0"/>
    <w:rsid w:val="00E96D44"/>
    <w:rsid w:val="00EC1368"/>
    <w:rsid w:val="00EC3614"/>
    <w:rsid w:val="00EF2930"/>
    <w:rsid w:val="00F0528E"/>
    <w:rsid w:val="00F258D4"/>
    <w:rsid w:val="00F26549"/>
    <w:rsid w:val="00F5661E"/>
    <w:rsid w:val="00F57BE1"/>
    <w:rsid w:val="00F70F49"/>
    <w:rsid w:val="00F759AA"/>
    <w:rsid w:val="00F97AA5"/>
    <w:rsid w:val="00FA2EC6"/>
    <w:rsid w:val="00FA60B1"/>
    <w:rsid w:val="00FB093C"/>
    <w:rsid w:val="00FD2B8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67FEB"/>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styleId="Fett">
    <w:name w:val="Strong"/>
    <w:basedOn w:val="Absatz-Standardschriftart"/>
    <w:qFormat/>
    <w:rsid w:val="00D837F5"/>
    <w:rPr>
      <w:b/>
      <w:bCs/>
    </w:rPr>
  </w:style>
  <w:style w:type="character" w:styleId="Platzhaltertext">
    <w:name w:val="Placeholder Text"/>
    <w:basedOn w:val="Absatz-Standardschriftart"/>
    <w:uiPriority w:val="99"/>
    <w:semiHidden/>
    <w:rsid w:val="005C1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F46B-830E-46EC-9F6E-DAADA8F3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1648</Words>
  <Characters>10384</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43</cp:revision>
  <cp:lastPrinted>2017-05-12T11:40:00Z</cp:lastPrinted>
  <dcterms:created xsi:type="dcterms:W3CDTF">2017-05-30T07:21:00Z</dcterms:created>
  <dcterms:modified xsi:type="dcterms:W3CDTF">2019-07-08T08:47:00Z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