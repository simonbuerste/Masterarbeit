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CE1592"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CE1592" w:rsidP="00AB1582">
            <w:pPr>
              <w:jc w:val="center"/>
              <w:rPr>
                <w:rFonts w:cs="Arial"/>
                <w:sz w:val="32"/>
              </w:rPr>
            </w:pPr>
            <w:r>
              <w:rPr>
                <w:rFonts w:cs="Arial"/>
                <w:sz w:val="32"/>
              </w:rPr>
              <w:t>Untersuchung und prototypische Umsetzung eines Lifelong Deep Neural Network Algorithmus</w:t>
            </w:r>
          </w:p>
        </w:tc>
      </w:tr>
      <w:tr w:rsidR="00F258D4" w:rsidRPr="00AB1582" w:rsidTr="00FA2EC6">
        <w:trPr>
          <w:cantSplit/>
          <w:trHeight w:hRule="exact" w:val="919"/>
        </w:trPr>
        <w:tc>
          <w:tcPr>
            <w:tcW w:w="8857" w:type="dxa"/>
            <w:gridSpan w:val="3"/>
            <w:vAlign w:val="center"/>
          </w:tcPr>
          <w:p w:rsidR="00A27EE1" w:rsidRPr="00AB1582" w:rsidRDefault="00CE1592"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7C5CA9"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B640B1" w:rsidP="009D0A3D">
            <w:pPr>
              <w:jc w:val="center"/>
              <w:rPr>
                <w:rFonts w:cs="Arial"/>
                <w:b/>
                <w:sz w:val="48"/>
                <w:szCs w:val="48"/>
              </w:rPr>
            </w:pPr>
            <w:r>
              <w:rPr>
                <w:b/>
                <w:sz w:val="48"/>
                <w:szCs w:val="48"/>
              </w:rPr>
              <w:t>Evaluierungsspezifikation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316DC0">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CE1592" w:rsidP="00CE159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CE1592">
            <w:pPr>
              <w:rPr>
                <w:rFonts w:cs="Arial"/>
              </w:rPr>
            </w:pPr>
            <w:r w:rsidRPr="00AB1582">
              <w:rPr>
                <w:rFonts w:cs="Arial"/>
                <w:sz w:val="28"/>
              </w:rPr>
              <w:t>Start</w:t>
            </w:r>
            <w:r w:rsidR="00350D14" w:rsidRPr="00AB1582">
              <w:rPr>
                <w:rFonts w:cs="Arial"/>
                <w:sz w:val="28"/>
              </w:rPr>
              <w:t>:</w:t>
            </w:r>
            <w:r w:rsidR="00CE1592">
              <w:rPr>
                <w:rFonts w:cs="Arial"/>
                <w:sz w:val="28"/>
              </w:rPr>
              <w:t xml:space="preserve"> 29.04.2019</w:t>
            </w:r>
          </w:p>
        </w:tc>
        <w:tc>
          <w:tcPr>
            <w:tcW w:w="5171" w:type="dxa"/>
            <w:vAlign w:val="bottom"/>
          </w:tcPr>
          <w:p w:rsidR="00350D14" w:rsidRPr="00AB1582" w:rsidRDefault="00AB1582" w:rsidP="00CE1592">
            <w:pPr>
              <w:jc w:val="right"/>
              <w:rPr>
                <w:rFonts w:cs="Arial"/>
                <w:sz w:val="28"/>
              </w:rPr>
            </w:pPr>
            <w:r w:rsidRPr="00AB1582">
              <w:rPr>
                <w:rFonts w:cs="Arial"/>
                <w:sz w:val="28"/>
              </w:rPr>
              <w:t>Abgabe</w:t>
            </w:r>
            <w:r w:rsidR="00CE1592">
              <w:rPr>
                <w:rFonts w:cs="Arial"/>
                <w:sz w:val="28"/>
              </w:rPr>
              <w:t>: 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ridTable1Light"/>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CE159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CE1592">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CE1592"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CE1592"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24.06.19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CE1592">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51DFC" w:rsidRPr="00AB1582" w:rsidRDefault="00651DFC">
      <w:pPr>
        <w:rPr>
          <w:rFonts w:cs="Arial"/>
        </w:rPr>
      </w:pPr>
    </w:p>
    <w:p w:rsidR="00AB1582" w:rsidRPr="00AB1582" w:rsidRDefault="00AB1582" w:rsidP="00AB1582">
      <w:pPr>
        <w:rPr>
          <w:rFonts w:cs="Arial"/>
          <w:i/>
          <w:u w:val="single"/>
        </w:rPr>
      </w:pPr>
      <w:r w:rsidRPr="00AB1582">
        <w:rPr>
          <w:rFonts w:cs="Arial"/>
          <w:i/>
          <w:u w:val="single"/>
        </w:rPr>
        <w:t>Allgemeine Hinweise zur Benutzung von IAS-VM Dokumentvorlagen</w:t>
      </w:r>
    </w:p>
    <w:p w:rsidR="00AB1582" w:rsidRPr="00AB1582" w:rsidRDefault="00AB1582" w:rsidP="00AB1582">
      <w:pPr>
        <w:rPr>
          <w:rFonts w:cs="Arial"/>
          <w:i/>
        </w:rPr>
      </w:pPr>
      <w:r w:rsidRPr="00AB1582">
        <w:rPr>
          <w:rFonts w:cs="Arial"/>
          <w:i/>
        </w:rPr>
        <w:t>Diese Hinweise und Erläuterungen in den einzelnen Kapiteln der Vorlage sind kursiv dargestellt und müssen im Dokument gelöscht werden.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Verwendete Symbole:</w:t>
      </w:r>
    </w:p>
    <w:p w:rsidR="00AB1582" w:rsidRPr="00AB1582" w:rsidRDefault="00AB1582" w:rsidP="00AB1582">
      <w:pPr>
        <w:rPr>
          <w:rFonts w:cs="Arial"/>
          <w:i/>
        </w:rPr>
      </w:pPr>
      <w:r w:rsidRPr="00AB1582">
        <w:rPr>
          <w:rFonts w:cs="Arial"/>
          <w:i/>
        </w:rPr>
        <w:t>*</w:t>
      </w:r>
      <w:r w:rsidRPr="00AB1582">
        <w:rPr>
          <w:rFonts w:cs="Arial"/>
          <w:i/>
        </w:rPr>
        <w:tab/>
        <w:t>generisch (kann mehrfach vorkommen)</w:t>
      </w:r>
    </w:p>
    <w:p w:rsidR="00AB1582" w:rsidRPr="00AB1582" w:rsidRDefault="00AB1582" w:rsidP="00AB1582">
      <w:pPr>
        <w:rPr>
          <w:rFonts w:cs="Arial"/>
          <w:i/>
        </w:rPr>
      </w:pPr>
      <w:r w:rsidRPr="00AB1582">
        <w:rPr>
          <w:rFonts w:cs="Arial"/>
          <w:i/>
        </w:rPr>
        <w:t>[...]</w:t>
      </w:r>
      <w:r w:rsidRPr="00AB1582">
        <w:rPr>
          <w:rFonts w:cs="Arial"/>
          <w:i/>
        </w:rPr>
        <w:tab/>
        <w:t>optional (kann auch weggelassen werden)</w:t>
      </w:r>
    </w:p>
    <w:p w:rsidR="00AB1582" w:rsidRPr="00AB1582" w:rsidRDefault="00AB1582" w:rsidP="00AB1582">
      <w:pPr>
        <w:rPr>
          <w:rFonts w:cs="Arial"/>
          <w:i/>
        </w:rPr>
      </w:pPr>
      <w:r w:rsidRPr="00AB1582">
        <w:rPr>
          <w:rFonts w:cs="Arial"/>
          <w:i/>
        </w:rPr>
        <w:t>&lt;...&gt;</w:t>
      </w:r>
      <w:r w:rsidRPr="00AB1582">
        <w:rPr>
          <w:rFonts w:cs="Arial"/>
          <w:i/>
        </w:rPr>
        <w:tab/>
        <w:t>Platzhalter (Bereich inklusive Klammern muss entsprechend ersetzt werden)</w:t>
      </w:r>
    </w:p>
    <w:p w:rsidR="00AB1582" w:rsidRPr="00AB1582" w:rsidRDefault="00AB1582" w:rsidP="00AB1582">
      <w:pPr>
        <w:rPr>
          <w:rFonts w:cs="Arial"/>
          <w:i/>
        </w:rPr>
      </w:pPr>
    </w:p>
    <w:p w:rsidR="00AB1582" w:rsidRPr="00AB1582" w:rsidRDefault="00AB1582" w:rsidP="00AB1582">
      <w:pPr>
        <w:spacing w:line="360" w:lineRule="auto"/>
        <w:rPr>
          <w:rFonts w:cs="Arial"/>
          <w:b/>
          <w:i/>
        </w:rPr>
      </w:pPr>
      <w:r w:rsidRPr="00AB1582">
        <w:rPr>
          <w:rFonts w:cs="Arial"/>
          <w:b/>
          <w:i/>
        </w:rPr>
        <w:t>Bitte ändern Sie die Formatierung des Deckblatts nicht sondern tragen Sie nur die abgefragten Daten ein!</w:t>
      </w:r>
    </w:p>
    <w:p w:rsidR="00AB1582" w:rsidRPr="00AB1582" w:rsidRDefault="00AB1582" w:rsidP="00AB1582">
      <w:pPr>
        <w:rPr>
          <w:rFonts w:cs="Arial"/>
          <w:i/>
        </w:rPr>
      </w:pPr>
    </w:p>
    <w:p w:rsidR="00AB1582" w:rsidRPr="00AB1582" w:rsidRDefault="00AB1582" w:rsidP="00AB1582">
      <w:pPr>
        <w:rPr>
          <w:rFonts w:cs="Arial"/>
          <w:i/>
        </w:rPr>
      </w:pPr>
      <w:r w:rsidRPr="00AB1582">
        <w:rPr>
          <w:rFonts w:cs="Arial"/>
          <w:i/>
        </w:rPr>
        <w:t xml:space="preserve">Bei der Erstellung eines Dokumentes hat das Dokument zunächst den Status ‘in Bearb.’ und die Versionsnummer 0.1. Dokumente im Status ‘in Bearb.’ können beliebig geändert, gespeichert und gedruckt werden. Wichtige Änderungen sollten allerdings im Feld „Änderungen“ dokumentiert werden. Die erste fertige Version bekommt die Versionsnummer 1.0. Ab der Version 1.0 wird das Speichern im Zustand ‘vorgelegt’ erlaubt. Dokumente mit niedrigerer Versionsnummer dürfen nicht mit ‘vorgelegt’ gespeichert werden. </w:t>
      </w:r>
      <w:r w:rsidRPr="00AB1582">
        <w:rPr>
          <w:rFonts w:cs="Arial"/>
          <w:b/>
          <w:i/>
        </w:rPr>
        <w:t>Diese Informationen müssen manuell eingetragen werden.</w:t>
      </w:r>
    </w:p>
    <w:p w:rsidR="00AB1582" w:rsidRPr="00AB1582" w:rsidRDefault="00AB1582" w:rsidP="00AB1582">
      <w:pPr>
        <w:rPr>
          <w:rFonts w:cs="Arial"/>
          <w:i/>
        </w:rPr>
      </w:pPr>
    </w:p>
    <w:p w:rsidR="00AB1582" w:rsidRDefault="00AB1582" w:rsidP="00AB1582">
      <w:pPr>
        <w:rPr>
          <w:rFonts w:cs="Arial"/>
          <w:i/>
        </w:rPr>
      </w:pPr>
      <w:r w:rsidRPr="00AB1582">
        <w:rPr>
          <w:rFonts w:cs="Arial"/>
          <w:i/>
        </w:rPr>
        <w:t>Dokumente unterliegen ab dem Status ‘vorgelegt’ dem Konfigurationsmanagement und dürfen nicht mehr überschrieben werden. Nach einer Änderung muss das Dokument unter Angabe der durchgeführten Änderungen mit neuer Versionsnummer gespeichert werden. Die Versionsnummern muss dabei um 0.1 hochgezählt werden.</w:t>
      </w:r>
    </w:p>
    <w:p w:rsidR="00683884" w:rsidRDefault="00683884" w:rsidP="00AB1582">
      <w:pPr>
        <w:rPr>
          <w:rFonts w:cs="Arial"/>
          <w:i/>
        </w:rPr>
      </w:pPr>
    </w:p>
    <w:p w:rsidR="00683884" w:rsidRPr="00EC3532" w:rsidRDefault="00683884" w:rsidP="00683884">
      <w:pPr>
        <w:rPr>
          <w:i/>
        </w:rPr>
      </w:pPr>
      <w:r>
        <w:rPr>
          <w:i/>
        </w:rPr>
        <w:t>Bei der Erstellung eines Dokuments ist folgendes zu beachten:</w:t>
      </w:r>
    </w:p>
    <w:p w:rsidR="00B640B1" w:rsidRPr="00B640B1" w:rsidRDefault="00B640B1" w:rsidP="00B640B1">
      <w:pPr>
        <w:pStyle w:val="ListParagraph"/>
        <w:numPr>
          <w:ilvl w:val="0"/>
          <w:numId w:val="44"/>
        </w:numPr>
        <w:spacing w:line="240" w:lineRule="atLeast"/>
        <w:ind w:left="714" w:hanging="357"/>
        <w:rPr>
          <w:rFonts w:ascii="Arial" w:hAnsi="Arial" w:cs="Arial"/>
          <w:i/>
        </w:rPr>
      </w:pPr>
      <w:bookmarkStart w:id="1" w:name="_Toc483391248"/>
      <w:r w:rsidRPr="00B640B1">
        <w:rPr>
          <w:rFonts w:ascii="Arial" w:hAnsi="Arial" w:cs="Arial"/>
          <w:i/>
        </w:rPr>
        <w:t>Sind die allgemeinen Anforderungen zur Evaluierung der Konzeption definiert?</w:t>
      </w:r>
    </w:p>
    <w:p w:rsidR="00B640B1" w:rsidRPr="00B640B1" w:rsidRDefault="00B640B1" w:rsidP="00B640B1">
      <w:pPr>
        <w:pStyle w:val="ListParagraph"/>
        <w:numPr>
          <w:ilvl w:val="0"/>
          <w:numId w:val="44"/>
        </w:numPr>
        <w:spacing w:line="240" w:lineRule="atLeast"/>
        <w:ind w:left="714" w:hanging="357"/>
        <w:rPr>
          <w:rFonts w:ascii="Arial" w:hAnsi="Arial" w:cs="Arial"/>
          <w:i/>
        </w:rPr>
      </w:pPr>
      <w:r w:rsidRPr="00B640B1">
        <w:rPr>
          <w:rFonts w:ascii="Arial" w:hAnsi="Arial" w:cs="Arial"/>
          <w:i/>
        </w:rPr>
        <w:t>Sind die ausgewählten Evaluierungsmethoden auf die Konzeption anwendbar?</w:t>
      </w:r>
    </w:p>
    <w:p w:rsidR="00B640B1" w:rsidRPr="00B640B1" w:rsidRDefault="00B640B1" w:rsidP="00B640B1">
      <w:pPr>
        <w:pStyle w:val="ListParagraph"/>
        <w:numPr>
          <w:ilvl w:val="0"/>
          <w:numId w:val="44"/>
        </w:numPr>
        <w:spacing w:line="240" w:lineRule="atLeast"/>
        <w:ind w:left="714" w:hanging="357"/>
        <w:rPr>
          <w:rFonts w:ascii="Arial" w:hAnsi="Arial" w:cs="Arial"/>
          <w:i/>
        </w:rPr>
      </w:pPr>
      <w:r w:rsidRPr="00B640B1">
        <w:rPr>
          <w:rFonts w:ascii="Arial" w:hAnsi="Arial" w:cs="Arial"/>
          <w:i/>
        </w:rPr>
        <w:t>Wurden die Kriterien so ausgewählt, dass eine sinnvolle Ergebnisbewertung erfolgen kann?</w:t>
      </w:r>
    </w:p>
    <w:p w:rsidR="00B640B1" w:rsidRPr="00B640B1" w:rsidRDefault="00B640B1" w:rsidP="00B640B1">
      <w:pPr>
        <w:pStyle w:val="ListParagraph"/>
        <w:numPr>
          <w:ilvl w:val="0"/>
          <w:numId w:val="44"/>
        </w:numPr>
        <w:spacing w:line="240" w:lineRule="atLeast"/>
        <w:ind w:left="714" w:hanging="357"/>
        <w:rPr>
          <w:rFonts w:ascii="Arial" w:hAnsi="Arial" w:cs="Arial"/>
          <w:i/>
        </w:rPr>
      </w:pPr>
      <w:r w:rsidRPr="00B640B1">
        <w:rPr>
          <w:rFonts w:ascii="Arial" w:hAnsi="Arial" w:cs="Arial"/>
          <w:i/>
        </w:rPr>
        <w:t>Sind die Evaluierungsfälle vollständig spezifiziert? (Was wird geprüft, Ausgangssituation, Eingaben, erwartete Ergebnisse)</w:t>
      </w:r>
    </w:p>
    <w:p w:rsidR="00B640B1" w:rsidRPr="00B640B1" w:rsidRDefault="00B640B1" w:rsidP="00B640B1">
      <w:pPr>
        <w:pStyle w:val="ListParagraph"/>
        <w:numPr>
          <w:ilvl w:val="0"/>
          <w:numId w:val="44"/>
        </w:numPr>
        <w:spacing w:line="240" w:lineRule="atLeast"/>
        <w:ind w:left="714" w:hanging="357"/>
        <w:rPr>
          <w:rFonts w:ascii="Arial" w:hAnsi="Arial" w:cs="Arial"/>
          <w:i/>
        </w:rPr>
      </w:pPr>
      <w:r w:rsidRPr="00B640B1">
        <w:rPr>
          <w:rFonts w:ascii="Arial" w:hAnsi="Arial" w:cs="Arial"/>
          <w:i/>
        </w:rPr>
        <w:t>Decken die Evaluierungsfälle die im Pflichtenheft spezifizierten Anforderungen ab?</w:t>
      </w:r>
    </w:p>
    <w:p w:rsidR="00B640B1" w:rsidRDefault="00B640B1" w:rsidP="00B640B1">
      <w:pPr>
        <w:rPr>
          <w:i/>
        </w:rPr>
      </w:pPr>
    </w:p>
    <w:p w:rsidR="00B640B1" w:rsidRDefault="00B640B1" w:rsidP="00B640B1">
      <w:pPr>
        <w:rPr>
          <w:i/>
        </w:rPr>
      </w:pPr>
    </w:p>
    <w:p w:rsidR="00651DFC" w:rsidRPr="00AB1582" w:rsidRDefault="00AB1582">
      <w:pPr>
        <w:pStyle w:val="Heading1"/>
        <w:rPr>
          <w:rFonts w:cs="Arial"/>
        </w:rPr>
      </w:pPr>
      <w:bookmarkStart w:id="2" w:name="_Toc12441497"/>
      <w:r>
        <w:rPr>
          <w:rFonts w:cs="Arial"/>
        </w:rPr>
        <w:t>Inhaltsverzeichnis</w:t>
      </w:r>
      <w:bookmarkEnd w:id="1"/>
      <w:bookmarkEnd w:id="2"/>
    </w:p>
    <w:p w:rsidR="005C1272" w:rsidRDefault="00B640B1">
      <w:pPr>
        <w:pStyle w:val="TOC1"/>
        <w:tabs>
          <w:tab w:val="left" w:pos="480"/>
        </w:tabs>
        <w:rPr>
          <w:rFonts w:asciiTheme="minorHAnsi" w:eastAsiaTheme="minorEastAsia" w:hAnsiTheme="minorHAnsi" w:cstheme="minorBidi"/>
          <w:b w:val="0"/>
          <w:caps w:val="0"/>
          <w:noProof/>
          <w:sz w:val="22"/>
          <w:szCs w:val="22"/>
        </w:rPr>
      </w:pPr>
      <w:r>
        <w:rPr>
          <w:b w:val="0"/>
          <w:caps w:val="0"/>
        </w:rPr>
        <w:fldChar w:fldCharType="begin"/>
      </w:r>
      <w:r>
        <w:rPr>
          <w:b w:val="0"/>
          <w:caps w:val="0"/>
        </w:rPr>
        <w:instrText xml:space="preserve"> TOC \o "1-3" </w:instrText>
      </w:r>
      <w:r>
        <w:rPr>
          <w:b w:val="0"/>
          <w:caps w:val="0"/>
        </w:rPr>
        <w:fldChar w:fldCharType="separate"/>
      </w:r>
      <w:r w:rsidR="005C1272" w:rsidRPr="00405F48">
        <w:rPr>
          <w:rFonts w:cs="Arial"/>
          <w:noProof/>
        </w:rPr>
        <w:t>0</w:t>
      </w:r>
      <w:r w:rsidR="005C1272">
        <w:rPr>
          <w:rFonts w:asciiTheme="minorHAnsi" w:eastAsiaTheme="minorEastAsia" w:hAnsiTheme="minorHAnsi" w:cstheme="minorBidi"/>
          <w:b w:val="0"/>
          <w:caps w:val="0"/>
          <w:noProof/>
          <w:sz w:val="22"/>
          <w:szCs w:val="22"/>
        </w:rPr>
        <w:tab/>
      </w:r>
      <w:r w:rsidR="005C1272" w:rsidRPr="00405F48">
        <w:rPr>
          <w:rFonts w:cs="Arial"/>
          <w:noProof/>
        </w:rPr>
        <w:t>Inhaltsverzeichnis</w:t>
      </w:r>
      <w:r w:rsidR="005C1272">
        <w:rPr>
          <w:noProof/>
        </w:rPr>
        <w:tab/>
      </w:r>
      <w:r w:rsidR="005C1272">
        <w:rPr>
          <w:noProof/>
        </w:rPr>
        <w:fldChar w:fldCharType="begin"/>
      </w:r>
      <w:r w:rsidR="005C1272">
        <w:rPr>
          <w:noProof/>
        </w:rPr>
        <w:instrText xml:space="preserve"> PAGEREF _Toc12441497 \h </w:instrText>
      </w:r>
      <w:r w:rsidR="005C1272">
        <w:rPr>
          <w:noProof/>
        </w:rPr>
      </w:r>
      <w:r w:rsidR="005C1272">
        <w:rPr>
          <w:noProof/>
        </w:rPr>
        <w:fldChar w:fldCharType="separate"/>
      </w:r>
      <w:r w:rsidR="005C1272">
        <w:rPr>
          <w:noProof/>
        </w:rPr>
        <w:t>2</w:t>
      </w:r>
      <w:r w:rsidR="005C1272">
        <w:rPr>
          <w:noProof/>
        </w:rPr>
        <w:fldChar w:fldCharType="end"/>
      </w:r>
    </w:p>
    <w:p w:rsidR="005C1272" w:rsidRDefault="005C1272">
      <w:pPr>
        <w:pStyle w:val="TOC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Anforderung an die Evaluierung</w:t>
      </w:r>
      <w:r>
        <w:rPr>
          <w:noProof/>
        </w:rPr>
        <w:tab/>
      </w:r>
      <w:r>
        <w:rPr>
          <w:noProof/>
        </w:rPr>
        <w:fldChar w:fldCharType="begin"/>
      </w:r>
      <w:r>
        <w:rPr>
          <w:noProof/>
        </w:rPr>
        <w:instrText xml:space="preserve"> PAGEREF _Toc12441498 \h </w:instrText>
      </w:r>
      <w:r>
        <w:rPr>
          <w:noProof/>
        </w:rPr>
      </w:r>
      <w:r>
        <w:rPr>
          <w:noProof/>
        </w:rPr>
        <w:fldChar w:fldCharType="separate"/>
      </w:r>
      <w:r>
        <w:rPr>
          <w:noProof/>
        </w:rPr>
        <w:t>4</w:t>
      </w:r>
      <w:r>
        <w:rPr>
          <w:noProof/>
        </w:rPr>
        <w:fldChar w:fldCharType="end"/>
      </w:r>
    </w:p>
    <w:p w:rsidR="005C1272" w:rsidRDefault="005C1272">
      <w:pPr>
        <w:pStyle w:val="TOC1"/>
        <w:tabs>
          <w:tab w:val="left" w:pos="480"/>
        </w:tabs>
        <w:rPr>
          <w:rFonts w:asciiTheme="minorHAnsi" w:eastAsiaTheme="minorEastAsia" w:hAnsiTheme="minorHAnsi" w:cstheme="minorBidi"/>
          <w:b w:val="0"/>
          <w:caps w:val="0"/>
          <w:noProof/>
          <w:sz w:val="22"/>
          <w:szCs w:val="22"/>
        </w:rPr>
      </w:pPr>
      <w:r>
        <w:rPr>
          <w:noProof/>
        </w:rPr>
        <w:lastRenderedPageBreak/>
        <w:t>2</w:t>
      </w:r>
      <w:r>
        <w:rPr>
          <w:rFonts w:asciiTheme="minorHAnsi" w:eastAsiaTheme="minorEastAsia" w:hAnsiTheme="minorHAnsi" w:cstheme="minorBidi"/>
          <w:b w:val="0"/>
          <w:caps w:val="0"/>
          <w:noProof/>
          <w:sz w:val="22"/>
          <w:szCs w:val="22"/>
        </w:rPr>
        <w:tab/>
      </w:r>
      <w:r>
        <w:rPr>
          <w:noProof/>
        </w:rPr>
        <w:t>Methoden der Evaluierung</w:t>
      </w:r>
      <w:r>
        <w:rPr>
          <w:noProof/>
        </w:rPr>
        <w:tab/>
      </w:r>
      <w:r>
        <w:rPr>
          <w:noProof/>
        </w:rPr>
        <w:fldChar w:fldCharType="begin"/>
      </w:r>
      <w:r>
        <w:rPr>
          <w:noProof/>
        </w:rPr>
        <w:instrText xml:space="preserve"> PAGEREF _Toc12441499 \h </w:instrText>
      </w:r>
      <w:r>
        <w:rPr>
          <w:noProof/>
        </w:rPr>
      </w:r>
      <w:r>
        <w:rPr>
          <w:noProof/>
        </w:rPr>
        <w:fldChar w:fldCharType="separate"/>
      </w:r>
      <w:r>
        <w:rPr>
          <w:noProof/>
        </w:rPr>
        <w:t>4</w:t>
      </w:r>
      <w:r>
        <w:rPr>
          <w:noProof/>
        </w:rPr>
        <w:fldChar w:fldCharType="end"/>
      </w:r>
    </w:p>
    <w:p w:rsidR="005C1272" w:rsidRDefault="005C1272">
      <w:pPr>
        <w:pStyle w:val="TOC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Evaluierungskriterien</w:t>
      </w:r>
      <w:r>
        <w:rPr>
          <w:noProof/>
        </w:rPr>
        <w:tab/>
      </w:r>
      <w:r>
        <w:rPr>
          <w:noProof/>
        </w:rPr>
        <w:fldChar w:fldCharType="begin"/>
      </w:r>
      <w:r>
        <w:rPr>
          <w:noProof/>
        </w:rPr>
        <w:instrText xml:space="preserve"> PAGEREF _Toc12441500 \h </w:instrText>
      </w:r>
      <w:r>
        <w:rPr>
          <w:noProof/>
        </w:rPr>
      </w:r>
      <w:r>
        <w:rPr>
          <w:noProof/>
        </w:rPr>
        <w:fldChar w:fldCharType="separate"/>
      </w:r>
      <w:r>
        <w:rPr>
          <w:noProof/>
        </w:rPr>
        <w:t>5</w:t>
      </w:r>
      <w:r>
        <w:rPr>
          <w:noProof/>
        </w:rPr>
        <w:fldChar w:fldCharType="end"/>
      </w:r>
    </w:p>
    <w:p w:rsidR="005C1272" w:rsidRDefault="005C1272">
      <w:pPr>
        <w:pStyle w:val="TOC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Evaluierungsfälle</w:t>
      </w:r>
      <w:r>
        <w:rPr>
          <w:noProof/>
        </w:rPr>
        <w:tab/>
      </w:r>
      <w:r>
        <w:rPr>
          <w:noProof/>
        </w:rPr>
        <w:fldChar w:fldCharType="begin"/>
      </w:r>
      <w:r>
        <w:rPr>
          <w:noProof/>
        </w:rPr>
        <w:instrText xml:space="preserve"> PAGEREF _Toc12441501 \h </w:instrText>
      </w:r>
      <w:r>
        <w:rPr>
          <w:noProof/>
        </w:rPr>
      </w:r>
      <w:r>
        <w:rPr>
          <w:noProof/>
        </w:rPr>
        <w:fldChar w:fldCharType="separate"/>
      </w:r>
      <w:r>
        <w:rPr>
          <w:noProof/>
        </w:rPr>
        <w:t>5</w:t>
      </w:r>
      <w:r>
        <w:rPr>
          <w:noProof/>
        </w:rPr>
        <w:fldChar w:fldCharType="end"/>
      </w:r>
    </w:p>
    <w:p w:rsidR="00B640B1" w:rsidRDefault="00B640B1" w:rsidP="00B640B1">
      <w:r>
        <w:rPr>
          <w:b/>
          <w:caps/>
          <w:sz w:val="20"/>
        </w:rPr>
        <w:fldChar w:fldCharType="end"/>
      </w:r>
    </w:p>
    <w:p w:rsidR="008A10BE" w:rsidRDefault="00651DFC" w:rsidP="00316DC0">
      <w:pPr>
        <w:pStyle w:val="Heading1"/>
      </w:pPr>
      <w:r w:rsidRPr="008A10BE">
        <w:rPr>
          <w:rFonts w:cs="Arial"/>
        </w:rPr>
        <w:br w:type="page"/>
      </w:r>
      <w:bookmarkStart w:id="3" w:name="_Toc467470816"/>
      <w:bookmarkStart w:id="4" w:name="_Toc483391250"/>
      <w:bookmarkStart w:id="5" w:name="_Toc12441498"/>
      <w:r w:rsidR="008A10BE">
        <w:lastRenderedPageBreak/>
        <w:t>Anforderung an die Evaluierung</w:t>
      </w:r>
      <w:bookmarkEnd w:id="5"/>
      <w:r w:rsidR="008A10BE">
        <w:t xml:space="preserve"> </w:t>
      </w:r>
    </w:p>
    <w:p w:rsidR="006B282A" w:rsidRPr="006B282A" w:rsidRDefault="006B282A" w:rsidP="008A10BE">
      <w:r>
        <w:t xml:space="preserve">In dieser Arbeit wird der L DNN </w:t>
      </w:r>
      <w:r w:rsidR="001C7573">
        <w:t>Algorithmus untersucht und sein</w:t>
      </w:r>
      <w:r>
        <w:t xml:space="preserve"> </w:t>
      </w:r>
      <w:r w:rsidR="001C7573">
        <w:t>Potenzial</w:t>
      </w:r>
      <w:r>
        <w:t xml:space="preserve"> bewertet. Um eine belastbare Aussage über den Algorithmus treffen zu können, müssen Tests definiert werden, welche zur Evaluierung genutzt werden. Für eine generelle Aussage werden Tests definiert und genutzt, die auch für vergleichbare Algorithmen genutzt w</w:t>
      </w:r>
      <w:r w:rsidR="001C7573">
        <w:t>u</w:t>
      </w:r>
      <w:r>
        <w:t>rden. In dieser Arbeit werden dafür öffentlich zugängliche Bilddatensätze genutzt. Zur Bewertung dieser Testfälle werden bekannte Metriken der Objekterkennung/-Klassifizierung genutzt.</w:t>
      </w:r>
    </w:p>
    <w:p w:rsidR="008A10BE" w:rsidRDefault="008A10BE" w:rsidP="008A10BE">
      <w:pPr>
        <w:pStyle w:val="Heading1"/>
      </w:pPr>
      <w:bookmarkStart w:id="6" w:name="_Toc379007767"/>
      <w:bookmarkStart w:id="7" w:name="_Toc374266087"/>
      <w:bookmarkStart w:id="8" w:name="_Toc377874158"/>
      <w:bookmarkStart w:id="9" w:name="_Toc467470817"/>
      <w:bookmarkStart w:id="10" w:name="_Toc483391251"/>
      <w:bookmarkStart w:id="11" w:name="_Toc12441499"/>
      <w:bookmarkEnd w:id="3"/>
      <w:bookmarkEnd w:id="4"/>
      <w:r>
        <w:t xml:space="preserve">Methoden der </w:t>
      </w:r>
      <w:bookmarkEnd w:id="6"/>
      <w:r>
        <w:t>Evaluierung</w:t>
      </w:r>
      <w:bookmarkEnd w:id="11"/>
    </w:p>
    <w:p w:rsidR="008A10BE" w:rsidRDefault="008A10BE" w:rsidP="008A10BE">
      <w:pPr>
        <w:rPr>
          <w:i/>
        </w:rPr>
      </w:pPr>
      <w:r>
        <w:rPr>
          <w:i/>
        </w:rPr>
        <w:t xml:space="preserve">Hier wird die Methode der Evaluierung aufgeführt. </w:t>
      </w:r>
    </w:p>
    <w:p w:rsidR="006E16E7" w:rsidRDefault="006E16E7" w:rsidP="008A10BE">
      <w:pPr>
        <w:rPr>
          <w:i/>
        </w:rPr>
      </w:pPr>
    </w:p>
    <w:p w:rsidR="008A10BE" w:rsidRDefault="008A10BE" w:rsidP="008A10BE">
      <w:pPr>
        <w:rPr>
          <w:i/>
        </w:rPr>
      </w:pPr>
      <w:r>
        <w:rPr>
          <w:i/>
        </w:rPr>
        <w:t xml:space="preserve">Im Falle der Erstellung eines Prototyps soll dieser zur Evaluierung herangezogen werden. </w:t>
      </w:r>
    </w:p>
    <w:p w:rsidR="008A10BE" w:rsidRDefault="008A10BE" w:rsidP="008A10BE">
      <w:pPr>
        <w:rPr>
          <w:i/>
        </w:rPr>
      </w:pPr>
    </w:p>
    <w:p w:rsidR="008A10BE" w:rsidRDefault="008A10BE" w:rsidP="008A10BE">
      <w:pPr>
        <w:rPr>
          <w:i/>
        </w:rPr>
      </w:pPr>
      <w:r>
        <w:rPr>
          <w:i/>
        </w:rPr>
        <w:t>Festzuschreiben sind die Art und Weise der Ergebnissicherung und -auswertung, insbesondere im Hinblick auf Wiederholung von Evaluierungen. Es wird geklärt, welche Daten während und nach der Prüfung wie festzuhalten sind.</w:t>
      </w:r>
    </w:p>
    <w:p w:rsidR="00316DC0" w:rsidRDefault="00316DC0" w:rsidP="008A10BE">
      <w:pPr>
        <w:rPr>
          <w:i/>
        </w:rPr>
      </w:pPr>
    </w:p>
    <w:p w:rsidR="006B496F" w:rsidRDefault="00316DC0" w:rsidP="008A10BE">
      <w:r>
        <w:t xml:space="preserve">Zur Evaluierung werden öffentlich zugängliche Bilddatensätze genutzt, welche sehr häufig im Bereich </w:t>
      </w:r>
      <w:r w:rsidR="001C7573">
        <w:t xml:space="preserve">der </w:t>
      </w:r>
      <w:r>
        <w:t>DNNs zur Bestimmung des Potenzials eines Algorithmus genutzt werden. Zur Auswertung der Performanz wird die Klassifikationsgenauigkeit bewertet. In dieser Arbeit wird der MNIST- und ImageNet-Datensatz zur Evaluierung</w:t>
      </w:r>
      <w:r w:rsidR="001C7573">
        <w:t xml:space="preserve"> des inkrementellen Klassen-Lernens</w:t>
      </w:r>
      <w:r>
        <w:t xml:space="preserve"> genutzt.</w:t>
      </w:r>
      <w:r w:rsidR="006B496F">
        <w:t xml:space="preserve"> Dabei werden dem </w:t>
      </w:r>
      <w:r w:rsidR="001C7573">
        <w:t>Lifelong DNN</w:t>
      </w:r>
      <w:r w:rsidR="006B496F">
        <w:t xml:space="preserve"> neue, bisher unbekannte Klassen gezeigt, welche das Netzwerk auf Basis weniger Beispielbilder erlernen muss.</w:t>
      </w:r>
      <w:r>
        <w:t xml:space="preserve"> </w:t>
      </w:r>
      <w:r w:rsidR="006B496F">
        <w:t xml:space="preserve">Die Aufgabe des Netzwerks ist es, inkrementell </w:t>
      </w:r>
      <w:r w:rsidR="001C7573">
        <w:t>diese neuen Klassen</w:t>
      </w:r>
      <w:r w:rsidR="006B496F">
        <w:t xml:space="preserve"> zu erlernen, ohne dabei alte, bereits bekannte Klassen zu vergessen.</w:t>
      </w:r>
    </w:p>
    <w:p w:rsidR="00316DC0" w:rsidRDefault="00316DC0" w:rsidP="008A10BE">
      <w:r>
        <w:t xml:space="preserve">MNIST kann als Standard-Datensatz im Bereich des maschinellen Lernens angesehen werden. In diesem Datensatz sind insgesamt 70.000 handgeschriebene Zahlen von 0 bis 9 </w:t>
      </w:r>
      <w:r w:rsidR="00065C0A">
        <w:t xml:space="preserve">in </w:t>
      </w:r>
      <w:r w:rsidR="00065C0A">
        <w:rPr>
          <w:i/>
        </w:rPr>
        <w:t>GreyScale-</w:t>
      </w:r>
      <w:r w:rsidR="00065C0A">
        <w:t xml:space="preserve">Bildern im Format </w:t>
      </w:r>
      <w:r w:rsidR="00784F72">
        <w:t>28x28</w:t>
      </w:r>
      <w:r w:rsidR="00065C0A">
        <w:t xml:space="preserve"> </w:t>
      </w:r>
      <w:r>
        <w:t xml:space="preserve">gesammelt, aufgeteilt in 60.000 Trainings- und 10.000 </w:t>
      </w:r>
      <w:r w:rsidR="001C7573">
        <w:t>Testbilder. Als Aufgabe muss das Klassifikator-Netzwerk</w:t>
      </w:r>
      <w:r>
        <w:t xml:space="preserve"> die Zahlen korrekt klassifizier</w:t>
      </w:r>
      <w:r w:rsidR="001C7573">
        <w:t>en</w:t>
      </w:r>
      <w:r>
        <w:t xml:space="preserve">. Für die Aufgabe des inkrementellen Klassenlernens wird der sogenannte </w:t>
      </w:r>
      <w:r>
        <w:rPr>
          <w:i/>
        </w:rPr>
        <w:t>Split-MNIST</w:t>
      </w:r>
      <w:r>
        <w:t xml:space="preserve"> Datensatz genutzt. Dafür werden jeweils 2 benachbarte Zahlen (z.B. 0/1 und 2/3) zu einer Gruppe zusammengefasst. Diese werden dem Netzwerk gezeigt. Nach einer gewissen Anzahl an Wiederholung wird die nächste Gruppe dem Netzwerk gezeigt.</w:t>
      </w:r>
      <w:r w:rsidR="001F2E69">
        <w:t xml:space="preserve"> Nachdem alle Gruppen dem Netzwerk gezeigt wurden, werden zufällig Testbilder</w:t>
      </w:r>
      <w:r w:rsidR="001C7573">
        <w:t xml:space="preserve"> aller Klassen</w:t>
      </w:r>
      <w:r w:rsidR="001F2E69">
        <w:t xml:space="preserve"> gezeigt und die Klassifikationsgenauigkeit bestimmt.</w:t>
      </w:r>
      <w:r w:rsidR="00065C0A">
        <w:t xml:space="preserve"> Dieser Testfall des Split-MNIST Datensatz kann als Grundlagenuntersuchung verstanden werden. Der Datensatz stellt kein allzu komplexes Problem dar, kann jedoch in einem ersten Schritt genutzt werden, um </w:t>
      </w:r>
      <w:r w:rsidR="001C7573">
        <w:t>die</w:t>
      </w:r>
      <w:r w:rsidR="00065C0A">
        <w:t xml:space="preserve"> prinzipielle </w:t>
      </w:r>
      <w:r w:rsidR="001C7573">
        <w:t xml:space="preserve">Funktion </w:t>
      </w:r>
      <w:r w:rsidR="00065C0A">
        <w:t xml:space="preserve">eines Ansatzes zu untersuchen und mit anderen Ansätzen zu vergleichen, da es für diesen Datensatz eine Vielzahl an Untersuchungen gibt und somit die Performanz gut verglichen werden kann mit </w:t>
      </w:r>
      <w:r w:rsidR="001C7573">
        <w:t>anderen</w:t>
      </w:r>
      <w:r w:rsidR="00065C0A">
        <w:t xml:space="preserve"> Algorithmen.</w:t>
      </w:r>
    </w:p>
    <w:p w:rsidR="00C81B28" w:rsidRDefault="00223E31" w:rsidP="008A10BE">
      <w:r>
        <w:t>Weiterhin</w:t>
      </w:r>
      <w:r w:rsidR="00065C0A">
        <w:t xml:space="preserve"> wird der ImageNet-Datensatz </w:t>
      </w:r>
      <w:r>
        <w:t xml:space="preserve">für die Evaluierung </w:t>
      </w:r>
      <w:r w:rsidR="00065C0A">
        <w:t xml:space="preserve">genutzt. Dieser Datensatz stellt ein komplexes Problem mit </w:t>
      </w:r>
      <w:r w:rsidR="00784F72">
        <w:t xml:space="preserve">über 1 Millionen Bilder von </w:t>
      </w:r>
      <w:r w:rsidR="00065C0A">
        <w:t>1</w:t>
      </w:r>
      <w:r w:rsidR="00147D22">
        <w:t>.</w:t>
      </w:r>
      <w:r w:rsidR="00065C0A">
        <w:t xml:space="preserve">000 unterschiedlichen Klassen dar. Die Bilder sind RGB-Bilder im Format von 224x224. Allein das größere und farbige Bild </w:t>
      </w:r>
      <w:r w:rsidR="00784F72">
        <w:t>erschwert</w:t>
      </w:r>
      <w:r w:rsidR="00065C0A">
        <w:t xml:space="preserve"> die Aufgabe wesentlich </w:t>
      </w:r>
      <w:r w:rsidR="00784F72">
        <w:t xml:space="preserve">im Vergleich zum </w:t>
      </w:r>
      <w:r w:rsidR="00065C0A">
        <w:t>MNIST-Datensatz. Weiterhin gibt es eine Vielzahl an unterschiedlichen Klassen</w:t>
      </w:r>
      <w:r w:rsidR="00784F72">
        <w:t xml:space="preserve"> und hohe Varianz zwischen diesen</w:t>
      </w:r>
      <w:r w:rsidR="00065C0A">
        <w:t xml:space="preserve">, von speziellen Hunderassen </w:t>
      </w:r>
      <w:r w:rsidR="00784F72">
        <w:t xml:space="preserve">über einem Containerschiff </w:t>
      </w:r>
      <w:r w:rsidR="00065C0A">
        <w:t xml:space="preserve">zu </w:t>
      </w:r>
      <w:r w:rsidR="00065C0A">
        <w:lastRenderedPageBreak/>
        <w:t xml:space="preserve">einem Polizeiauto. </w:t>
      </w:r>
      <w:r w:rsidR="00C81B28">
        <w:t>Auf Basis dieses Datensatz</w:t>
      </w:r>
      <w:r w:rsidR="0089215F">
        <w:t>es</w:t>
      </w:r>
      <w:r w:rsidR="00C81B28">
        <w:t xml:space="preserve"> werden zwei Testfälle definiert. Zunächst ein Testfall, bei dem zehn unterschiedliche Klassen nacheinander inkrementell erlernt werden. Dabei soll das </w:t>
      </w:r>
      <w:r w:rsidR="0089215F">
        <w:t>für</w:t>
      </w:r>
      <w:r w:rsidR="00C81B28">
        <w:t xml:space="preserve"> MNIST gezeigte Verhalten mit wenigen Klassen auf einer komplexeren Aufgabe nachgestellt </w:t>
      </w:r>
      <w:r w:rsidR="0089215F">
        <w:t xml:space="preserve">und generalisiert </w:t>
      </w:r>
      <w:r w:rsidR="00C81B28">
        <w:t>werden.</w:t>
      </w:r>
      <w:r w:rsidR="0089215F">
        <w:t xml:space="preserve"> </w:t>
      </w:r>
      <w:r w:rsidR="00C81B28">
        <w:t>Zudem wird auf Basis des ImageNet-Datensatzes</w:t>
      </w:r>
      <w:r w:rsidR="006E4F7E">
        <w:t xml:space="preserve"> ein Testfall mit </w:t>
      </w:r>
      <w:r w:rsidR="001E3526">
        <w:t>einer großen Anzahl an</w:t>
      </w:r>
      <w:r w:rsidR="006E4F7E">
        <w:t xml:space="preserve"> Klassen definiert. Dafür werden von den 1</w:t>
      </w:r>
      <w:r w:rsidR="00147D22">
        <w:t>.</w:t>
      </w:r>
      <w:r w:rsidR="006E4F7E">
        <w:t>000 verfügbaren Klassen 900 genutzt</w:t>
      </w:r>
      <w:r w:rsidR="00147D22">
        <w:t>,</w:t>
      </w:r>
      <w:r w:rsidR="006E4F7E">
        <w:t xml:space="preserve"> um das Klassifikator-Netzwerk zu trainieren. Die weiteren 100 Klassen werden inkrementell erlernt. Diese fehlenden 100 Klassen werden zufällig ausgewählt und können von Testfall zu Testfall</w:t>
      </w:r>
      <w:r w:rsidR="00147D22" w:rsidRPr="00147D22">
        <w:t xml:space="preserve"> </w:t>
      </w:r>
      <w:r w:rsidR="00147D22">
        <w:t>variieren</w:t>
      </w:r>
      <w:r w:rsidR="006E4F7E">
        <w:t>,</w:t>
      </w:r>
      <w:r w:rsidR="006E4F7E">
        <w:t xml:space="preserve"> um eine generelle Aussage zu erhalten über die Fähigkeit neue Klassen zu erlernen, wenn das Netzwerk bereits eine groß</w:t>
      </w:r>
      <w:r w:rsidR="00D837F5">
        <w:t>e Anzahl an Klassen erlernt hat.</w:t>
      </w:r>
      <w:r w:rsidR="005C1272">
        <w:t xml:space="preserve"> Zudem wird in diesem Fall durch die hohe Anzahl an vortrainierten Klassen (900) kein allzu großer Einfluss durch die spezielle Auswahl der Klassen erwartet.</w:t>
      </w:r>
    </w:p>
    <w:p w:rsidR="00D837F5" w:rsidRDefault="00D837F5" w:rsidP="008A10BE">
      <w:r>
        <w:t xml:space="preserve">Diese genannten Fälle lassen sich auch für das verteilte Lernen nutzen, was später in Kapitel </w:t>
      </w:r>
      <w:r>
        <w:fldChar w:fldCharType="begin"/>
      </w:r>
      <w:r>
        <w:instrText xml:space="preserve"> REF _Ref12432160 \r \h </w:instrText>
      </w:r>
      <w:r>
        <w:fldChar w:fldCharType="separate"/>
      </w:r>
      <w:r w:rsidR="005C1272">
        <w:t>4</w:t>
      </w:r>
      <w:r>
        <w:fldChar w:fldCharType="end"/>
      </w:r>
      <w:r>
        <w:t xml:space="preserve"> beschrieben wird.</w:t>
      </w:r>
    </w:p>
    <w:p w:rsidR="00582F55" w:rsidRDefault="00582F55" w:rsidP="008A10BE">
      <w:r>
        <w:t>Relevante Daten und Parameter währen</w:t>
      </w:r>
      <w:r w:rsidR="005C1272">
        <w:t>d</w:t>
      </w:r>
      <w:r>
        <w:t xml:space="preserve"> der Evaluierung sind die Klassifikationsgenauigkeit und die Anzahl an Wiederholungen, wenn neue Klassen einem Netzwerk gezeigt werden. Für eine aussagekräftige Bewertung werden mehrere Wiederholungen der Testfälle durchgeführt, um die Varianz abschätzen zu können.</w:t>
      </w:r>
    </w:p>
    <w:p w:rsidR="008A10BE" w:rsidRDefault="008A10BE" w:rsidP="008A10BE">
      <w:pPr>
        <w:pStyle w:val="Heading1"/>
      </w:pPr>
      <w:bookmarkStart w:id="12" w:name="_Toc379007768"/>
      <w:bookmarkStart w:id="13" w:name="_Toc374266090"/>
      <w:bookmarkStart w:id="14" w:name="_Toc377874161"/>
      <w:bookmarkStart w:id="15" w:name="_Toc467470820"/>
      <w:bookmarkStart w:id="16" w:name="_Toc483391254"/>
      <w:bookmarkStart w:id="17" w:name="_Toc12441500"/>
      <w:bookmarkEnd w:id="7"/>
      <w:bookmarkEnd w:id="8"/>
      <w:bookmarkEnd w:id="9"/>
      <w:bookmarkEnd w:id="10"/>
      <w:r>
        <w:t>Evaluierungskriterien</w:t>
      </w:r>
      <w:bookmarkEnd w:id="12"/>
      <w:bookmarkEnd w:id="17"/>
    </w:p>
    <w:p w:rsidR="008A10BE" w:rsidRDefault="008A10BE" w:rsidP="008A10BE">
      <w:pPr>
        <w:rPr>
          <w:i/>
        </w:rPr>
      </w:pPr>
      <w:r>
        <w:rPr>
          <w:i/>
        </w:rPr>
        <w:t>Hier werden die Kriterien jeder Evaluierung genannt. Sie sind derart festzulegen, dass die Evaluierung hinsichtlich ihrer erfolgreichen Durchführung bewertbar ist.</w:t>
      </w:r>
    </w:p>
    <w:p w:rsidR="0005301D" w:rsidRDefault="0005301D" w:rsidP="008A10BE"/>
    <w:p w:rsidR="0005301D" w:rsidRDefault="0005301D" w:rsidP="008A10BE">
      <w:r>
        <w:t xml:space="preserve">Es </w:t>
      </w:r>
      <w:r w:rsidR="005C1272">
        <w:t>wird</w:t>
      </w:r>
      <w:r>
        <w:t xml:space="preserve"> </w:t>
      </w:r>
      <w:r w:rsidR="005C1272">
        <w:t>die Klassifikationsgenauigkeit als Kriterium für die Evaluierung genutzt</w:t>
      </w:r>
      <w:r>
        <w:t xml:space="preserve">, welche auch als </w:t>
      </w:r>
      <w:r>
        <w:rPr>
          <w:i/>
        </w:rPr>
        <w:t xml:space="preserve">True Positive </w:t>
      </w:r>
      <w:r w:rsidRPr="0005301D">
        <w:t>(</w:t>
      </w:r>
      <w:r>
        <w:rPr>
          <w:i/>
        </w:rPr>
        <w:t>TP</w:t>
      </w:r>
      <w:r w:rsidRPr="0005301D">
        <w:t>)</w:t>
      </w:r>
      <w:r>
        <w:t xml:space="preserve"> -Rate bezeichnet wird. Diese Genauigkeit gibt an, wie viele Prozent der Testbilder korrekt klassifiziert werden und somit der korrekten Klasse zugeordnet werden können. Für die Bestimmung dieser Genauigkeit werden die in den Datensätzen </w:t>
      </w:r>
      <w:r w:rsidR="005C1272">
        <w:t>enthaltenen, bisher für das Netzwerk unbekannten,</w:t>
      </w:r>
      <w:r>
        <w:t xml:space="preserve"> Test-Bilder</w:t>
      </w:r>
      <w:r w:rsidR="005C1272">
        <w:t xml:space="preserve"> </w:t>
      </w:r>
      <m:oMath>
        <m:r>
          <w:rPr>
            <w:rFonts w:ascii="Cambria Math" w:hAnsi="Cambria Math"/>
          </w:rPr>
          <m:t>o</m:t>
        </m:r>
      </m:oMath>
      <w:r>
        <w:t xml:space="preserve"> genutzt. Es werden die geschätzte Klasse des </w:t>
      </w:r>
      <w:r w:rsidR="005C1272">
        <w:t>Klassifikator-</w:t>
      </w:r>
      <w:r>
        <w:t>Netzwerks</w:t>
      </w:r>
      <w:r w:rsidR="005C1272">
        <w:t xml:space="preserve"> </w:t>
      </w:r>
      <m:oMath>
        <m:r>
          <w:rPr>
            <w:rFonts w:ascii="Cambria Math" w:hAnsi="Cambria Math"/>
          </w:rPr>
          <m:t>K(o)</m:t>
        </m:r>
      </m:oMath>
      <w:r w:rsidR="005C1272">
        <w:t xml:space="preserve"> </w:t>
      </w:r>
      <w:r>
        <w:t xml:space="preserve"> mit de</w:t>
      </w:r>
      <w:r w:rsidR="005C1272">
        <w:t>r</w:t>
      </w:r>
      <w:r>
        <w:t xml:space="preserve"> korrekten Klasse des Bildes</w:t>
      </w:r>
      <w:r w:rsidR="005C1272">
        <w:t xml:space="preserve"> </w:t>
      </w:r>
      <m:oMath>
        <m:r>
          <w:rPr>
            <w:rFonts w:ascii="Cambria Math" w:hAnsi="Cambria Math"/>
          </w:rPr>
          <m:t>C(o)</m:t>
        </m:r>
      </m:oMath>
      <w:r>
        <w:t xml:space="preserve"> verglichen und die Anzahl an korrekten Klassifizierungen gezählt. Diese Anzahl in Relation zu </w:t>
      </w:r>
      <w:r w:rsidR="005C1272">
        <w:t xml:space="preserve">der Menge </w:t>
      </w:r>
      <w:r>
        <w:t>alle</w:t>
      </w:r>
      <w:r w:rsidR="005C1272">
        <w:t>r</w:t>
      </w:r>
      <w:r>
        <w:t xml:space="preserve"> Testbildern</w:t>
      </w:r>
      <w:r w:rsidR="005C1272">
        <w:t xml:space="preserve"> (</w:t>
      </w:r>
      <m:oMath>
        <m:r>
          <w:rPr>
            <w:rFonts w:ascii="Cambria Math" w:hAnsi="Cambria Math"/>
          </w:rPr>
          <m:t>|TE|</m:t>
        </m:r>
      </m:oMath>
      <w:r w:rsidR="005C1272">
        <w:t>)</w:t>
      </w:r>
      <w:r>
        <w:t xml:space="preserve"> ergibt die Klassifikationsgenauigkeit (TP-Rate).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3399"/>
        <w:gridCol w:w="1403"/>
      </w:tblGrid>
      <w:tr w:rsidR="005C1272" w:rsidTr="005C1272">
        <w:trPr>
          <w:jc w:val="center"/>
        </w:trPr>
        <w:tc>
          <w:tcPr>
            <w:tcW w:w="2130" w:type="dxa"/>
          </w:tcPr>
          <w:p w:rsidR="005C1272" w:rsidRPr="00611164" w:rsidRDefault="005C1272" w:rsidP="006965C4">
            <w:pPr>
              <w:jc w:val="right"/>
              <w:rPr>
                <w:rFonts w:cs="Arial"/>
              </w:rPr>
            </w:pPr>
          </w:p>
        </w:tc>
        <w:tc>
          <w:tcPr>
            <w:tcW w:w="3399" w:type="dxa"/>
            <w:vAlign w:val="center"/>
          </w:tcPr>
          <w:p w:rsidR="005C1272" w:rsidRPr="000F4AA8" w:rsidRDefault="005C1272" w:rsidP="005C1272">
            <w:pPr>
              <w:jc w:val="right"/>
            </w:pPr>
            <m:oMathPara>
              <m:oMathParaPr>
                <m:jc m:val="center"/>
              </m:oMathParaPr>
              <m:oMath>
                <m:r>
                  <w:rPr>
                    <w:rFonts w:ascii="Cambria Math" w:hAnsi="Cambria Math"/>
                  </w:rPr>
                  <m:t>TP</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o∈TE|K</m:t>
                            </m:r>
                            <m:d>
                              <m:dPr>
                                <m:ctrlPr>
                                  <w:rPr>
                                    <w:rFonts w:ascii="Cambria Math" w:hAnsi="Cambria Math"/>
                                    <w:i/>
                                  </w:rPr>
                                </m:ctrlPr>
                              </m:dPr>
                              <m:e>
                                <m:r>
                                  <w:rPr>
                                    <w:rFonts w:ascii="Cambria Math" w:hAnsi="Cambria Math"/>
                                  </w:rPr>
                                  <m:t>o</m:t>
                                </m:r>
                              </m:e>
                            </m:d>
                            <m:r>
                              <w:rPr>
                                <w:rFonts w:ascii="Cambria Math" w:hAnsi="Cambria Math"/>
                              </w:rPr>
                              <m:t>=C(0)</m:t>
                            </m:r>
                          </m:e>
                        </m:d>
                      </m:e>
                    </m:d>
                  </m:num>
                  <m:den>
                    <m:r>
                      <w:rPr>
                        <w:rFonts w:ascii="Cambria Math" w:hAnsi="Cambria Math"/>
                      </w:rPr>
                      <m:t>|TE|</m:t>
                    </m:r>
                  </m:den>
                </m:f>
              </m:oMath>
            </m:oMathPara>
          </w:p>
        </w:tc>
        <w:tc>
          <w:tcPr>
            <w:tcW w:w="1403" w:type="dxa"/>
            <w:vAlign w:val="center"/>
          </w:tcPr>
          <w:p w:rsidR="005C1272" w:rsidRPr="000F4AA8" w:rsidRDefault="005C1272" w:rsidP="006965C4">
            <w:pPr>
              <w:pStyle w:val="Caption"/>
              <w:jc w:val="right"/>
              <w:rPr>
                <w:b w:val="0"/>
              </w:rPr>
            </w:pPr>
            <w:bookmarkStart w:id="18" w:name="_Ref9416186"/>
            <w:r w:rsidRPr="000F4AA8">
              <w:rPr>
                <w:b w:val="0"/>
              </w:rPr>
              <w:t>(</w:t>
            </w:r>
            <w:r w:rsidRPr="000F4AA8">
              <w:rPr>
                <w:b w:val="0"/>
              </w:rPr>
              <w:fldChar w:fldCharType="begin"/>
            </w:r>
            <w:r w:rsidRPr="000F4AA8">
              <w:rPr>
                <w:b w:val="0"/>
              </w:rPr>
              <w:instrText xml:space="preserve"> SEQ Formel \* ARABIC </w:instrText>
            </w:r>
            <w:r w:rsidRPr="000F4AA8">
              <w:rPr>
                <w:b w:val="0"/>
              </w:rPr>
              <w:fldChar w:fldCharType="separate"/>
            </w:r>
            <w:r>
              <w:rPr>
                <w:b w:val="0"/>
                <w:noProof/>
              </w:rPr>
              <w:t>1</w:t>
            </w:r>
            <w:r w:rsidRPr="000F4AA8">
              <w:rPr>
                <w:b w:val="0"/>
              </w:rPr>
              <w:fldChar w:fldCharType="end"/>
            </w:r>
            <w:r w:rsidRPr="000F4AA8">
              <w:rPr>
                <w:b w:val="0"/>
              </w:rPr>
              <w:t>)</w:t>
            </w:r>
            <w:bookmarkEnd w:id="18"/>
          </w:p>
        </w:tc>
      </w:tr>
    </w:tbl>
    <w:p w:rsidR="005C1272" w:rsidRDefault="005C1272" w:rsidP="008A10BE"/>
    <w:p w:rsidR="00261211" w:rsidRPr="00261211" w:rsidRDefault="00261211" w:rsidP="008A10BE">
      <w:r>
        <w:t>Zudem wird untersucht, welchen Einfluss die Anzahl an Wiederholungen von Bildern einer neuen Klasse auf die spätere Klassifikationsgenauigkeit hat. Damit wird untersucht, wie viele Wiederholungen notwendig sind, um eine neue Klasse zu erlernen</w:t>
      </w:r>
      <w:r w:rsidR="009674B6">
        <w:t xml:space="preserve"> und somit wie schnell das Netzwerk neue Klassen erlernen kann</w:t>
      </w:r>
      <w:r>
        <w:t xml:space="preserve">. Dafür werden die beschriebenen Anwendungsfälle durchgeführt und die Anzahl an Wiederholungen der Bilder einer neuen Klasse variiert. Zum Schluss wird dann die Klassifikationsgenauigkeit ermittelt. </w:t>
      </w:r>
      <w:r w:rsidR="005C1272">
        <w:t>Mit diesen Ergebnissen</w:t>
      </w:r>
      <w:r>
        <w:t xml:space="preserve"> kann eine Kurve der Klassifikationsgenauigkeit über die Anzahl an Wiederholungen gezeichnet werden</w:t>
      </w:r>
      <w:r w:rsidR="00995586">
        <w:t xml:space="preserve"> und der Einfluss bewertet werden</w:t>
      </w:r>
      <w:r>
        <w:t>.</w:t>
      </w:r>
    </w:p>
    <w:p w:rsidR="008A10BE" w:rsidRDefault="008A10BE" w:rsidP="008A10BE">
      <w:pPr>
        <w:pStyle w:val="Heading1"/>
      </w:pPr>
      <w:bookmarkStart w:id="19" w:name="_Toc379007769"/>
      <w:bookmarkStart w:id="20" w:name="_Ref12432160"/>
      <w:bookmarkStart w:id="21" w:name="_Toc12441501"/>
      <w:bookmarkEnd w:id="13"/>
      <w:bookmarkEnd w:id="14"/>
      <w:bookmarkEnd w:id="15"/>
      <w:bookmarkEnd w:id="16"/>
      <w:r>
        <w:t>Evaluierungsfälle</w:t>
      </w:r>
      <w:bookmarkEnd w:id="19"/>
      <w:bookmarkEnd w:id="20"/>
      <w:bookmarkEnd w:id="21"/>
    </w:p>
    <w:p w:rsidR="008A10BE" w:rsidRDefault="008A10BE" w:rsidP="008A10BE">
      <w:pPr>
        <w:rPr>
          <w:i/>
        </w:rPr>
      </w:pPr>
      <w:r>
        <w:rPr>
          <w:i/>
        </w:rPr>
        <w:t xml:space="preserve">Zu jedem Evaluierungsfall ist anzugeben </w:t>
      </w:r>
    </w:p>
    <w:p w:rsidR="008A10BE" w:rsidRDefault="008A10BE" w:rsidP="008A10BE">
      <w:pPr>
        <w:rPr>
          <w:i/>
        </w:rPr>
      </w:pPr>
    </w:p>
    <w:p w:rsidR="008A10BE" w:rsidRDefault="006E16E7" w:rsidP="008A10BE">
      <w:pPr>
        <w:numPr>
          <w:ilvl w:val="0"/>
          <w:numId w:val="15"/>
        </w:numPr>
        <w:rPr>
          <w:i/>
        </w:rPr>
      </w:pPr>
      <w:r>
        <w:rPr>
          <w:i/>
        </w:rPr>
        <w:t>w</w:t>
      </w:r>
      <w:r w:rsidR="008A10BE">
        <w:rPr>
          <w:i/>
        </w:rPr>
        <w:t>as zu prüfen ist,</w:t>
      </w:r>
    </w:p>
    <w:p w:rsidR="008A10BE" w:rsidRDefault="008A10BE" w:rsidP="008A10BE">
      <w:pPr>
        <w:numPr>
          <w:ilvl w:val="0"/>
          <w:numId w:val="15"/>
        </w:numPr>
        <w:rPr>
          <w:i/>
        </w:rPr>
      </w:pPr>
      <w:r>
        <w:rPr>
          <w:i/>
        </w:rPr>
        <w:t>welche Ausgangssituation hierfür erforderlich ist,</w:t>
      </w:r>
    </w:p>
    <w:p w:rsidR="008A10BE" w:rsidRDefault="008A10BE" w:rsidP="008A10BE">
      <w:pPr>
        <w:numPr>
          <w:ilvl w:val="0"/>
          <w:numId w:val="15"/>
        </w:numPr>
        <w:rPr>
          <w:i/>
        </w:rPr>
      </w:pPr>
      <w:r>
        <w:rPr>
          <w:i/>
        </w:rPr>
        <w:t>welche Eingaben (Daten und Signale mit allen für die Prüfung ausschlaggebenden Eigenschaften wie Zeitbedingungen) notwendig sind und</w:t>
      </w:r>
    </w:p>
    <w:p w:rsidR="00683884" w:rsidRPr="00B93DCC" w:rsidRDefault="008A10BE" w:rsidP="00333D4E">
      <w:pPr>
        <w:numPr>
          <w:ilvl w:val="0"/>
          <w:numId w:val="15"/>
        </w:numPr>
      </w:pPr>
      <w:r>
        <w:rPr>
          <w:i/>
        </w:rPr>
        <w:t>welche Ergebnisse (Ausgabedaten und Reaktionen/Effekte) zu erwarten sind.</w:t>
      </w:r>
    </w:p>
    <w:p w:rsidR="00B93DCC" w:rsidRDefault="00B93DCC" w:rsidP="00B93DCC">
      <w:pPr>
        <w:rPr>
          <w:i/>
        </w:rPr>
      </w:pPr>
    </w:p>
    <w:p w:rsidR="00D837F5" w:rsidRDefault="00B93DCC" w:rsidP="00B93DCC">
      <w:r>
        <w:t>Wie bereits beschrieben, werden konkrete Evaluierungsfälle definiert und zur Bewertung genutzt.</w:t>
      </w:r>
      <w:r w:rsidR="00D837F5">
        <w:t xml:space="preserve"> In allen Fällen wird die Objektklassifizierung auf Basis von Bildern (Gr</w:t>
      </w:r>
      <w:r w:rsidR="00BD126B">
        <w:t>a</w:t>
      </w:r>
      <w:r w:rsidR="00D837F5">
        <w:t>y</w:t>
      </w:r>
      <w:r w:rsidR="00BD126B">
        <w:t>scale bei</w:t>
      </w:r>
      <w:r w:rsidR="00D837F5">
        <w:t xml:space="preserve"> MNIST und RGB </w:t>
      </w:r>
      <w:r w:rsidR="00BD126B">
        <w:t>bei</w:t>
      </w:r>
      <w:r w:rsidR="00D837F5">
        <w:t xml:space="preserve"> ImageNet) untersucht.</w:t>
      </w:r>
      <w:r w:rsidR="00E460BE">
        <w:t xml:space="preserve"> Diese Bilder stellen den Eingang der Testfälle dar. Als Vorverarbeitungsschritt </w:t>
      </w:r>
      <w:r w:rsidR="00BD126B">
        <w:t xml:space="preserve">wird </w:t>
      </w:r>
      <w:r w:rsidR="00E460BE">
        <w:t xml:space="preserve">eine </w:t>
      </w:r>
      <w:r w:rsidR="00BD126B">
        <w:t>N</w:t>
      </w:r>
      <w:r w:rsidR="00E460BE">
        <w:t xml:space="preserve">ormalisierung </w:t>
      </w:r>
      <w:r w:rsidR="00BD126B">
        <w:t>der Bilder durchgeführt</w:t>
      </w:r>
      <w:r w:rsidR="00E460BE">
        <w:t>.</w:t>
      </w:r>
      <w:r w:rsidR="00D837F5">
        <w:t xml:space="preserve"> Das Kriterium der Klassifikationsgenauigkeit wird </w:t>
      </w:r>
      <w:r w:rsidR="00F97AA5">
        <w:t>für die Auswertung</w:t>
      </w:r>
      <w:r w:rsidR="00D837F5">
        <w:t xml:space="preserve"> eingesetzt</w:t>
      </w:r>
      <w:r w:rsidR="00BD126B">
        <w:t>,</w:t>
      </w:r>
      <w:r w:rsidR="00D837F5">
        <w:t xml:space="preserve"> um das Potenzial des Algorithmus zu bewerten. Die einzelnen Fälle werden im Folgenden beschrieben.</w:t>
      </w:r>
    </w:p>
    <w:p w:rsidR="00D837F5" w:rsidRPr="0030473B" w:rsidRDefault="00D837F5" w:rsidP="0030473B">
      <w:pPr>
        <w:pStyle w:val="Caption"/>
        <w:rPr>
          <w:rStyle w:val="Strong"/>
          <w:b/>
          <w:bCs w:val="0"/>
        </w:rPr>
      </w:pPr>
      <w:r w:rsidRPr="0030473B">
        <w:rPr>
          <w:rStyle w:val="Strong"/>
          <w:b/>
          <w:bCs w:val="0"/>
        </w:rPr>
        <w:t>Split-MNIST</w:t>
      </w:r>
    </w:p>
    <w:p w:rsidR="0030473B" w:rsidRDefault="00581CDB" w:rsidP="00D837F5">
      <w:pPr>
        <w:rPr>
          <w:rStyle w:val="Strong"/>
          <w:b w:val="0"/>
        </w:rPr>
      </w:pPr>
      <w:r>
        <w:rPr>
          <w:rStyle w:val="Strong"/>
          <w:b w:val="0"/>
        </w:rPr>
        <w:t xml:space="preserve">Als </w:t>
      </w:r>
      <w:r w:rsidR="00D837F5">
        <w:rPr>
          <w:rStyle w:val="Strong"/>
          <w:b w:val="0"/>
        </w:rPr>
        <w:t xml:space="preserve">Ausgangssituation </w:t>
      </w:r>
      <w:r>
        <w:rPr>
          <w:rStyle w:val="Strong"/>
          <w:b w:val="0"/>
        </w:rPr>
        <w:t xml:space="preserve">wird </w:t>
      </w:r>
      <w:r w:rsidR="00D837F5">
        <w:rPr>
          <w:rStyle w:val="Strong"/>
          <w:b w:val="0"/>
        </w:rPr>
        <w:t xml:space="preserve">ein untrainiertes Klassifikator-Netzwerk (Modul B) eingesetzt. Der MNIST-Datensatz wird in fünf Gruppen mit jeweils zwei Zahlen eingeteilt (0/1, 2/3, 4/5, 6/7, 8/9). </w:t>
      </w:r>
      <w:r w:rsidR="00565BD3">
        <w:rPr>
          <w:rStyle w:val="Strong"/>
          <w:b w:val="0"/>
        </w:rPr>
        <w:t>Trainingsbilder jeder</w:t>
      </w:r>
      <w:r w:rsidR="00D837F5">
        <w:rPr>
          <w:rStyle w:val="Strong"/>
          <w:b w:val="0"/>
        </w:rPr>
        <w:t xml:space="preserve"> Gruppe </w:t>
      </w:r>
      <w:r w:rsidR="00565BD3">
        <w:rPr>
          <w:rStyle w:val="Strong"/>
          <w:b w:val="0"/>
        </w:rPr>
        <w:t xml:space="preserve">werden </w:t>
      </w:r>
      <w:r w:rsidR="00D837F5">
        <w:rPr>
          <w:rStyle w:val="Strong"/>
          <w:b w:val="0"/>
        </w:rPr>
        <w:t>dem Netzwerk für</w:t>
      </w:r>
      <w:r w:rsidR="00565BD3">
        <w:rPr>
          <w:rStyle w:val="Strong"/>
          <w:b w:val="0"/>
        </w:rPr>
        <w:t xml:space="preserve"> eine bestimmte, variabel einstellbare Anzahl an Wiederholungen gezeigt. Nach </w:t>
      </w:r>
      <w:r w:rsidR="00BD126B">
        <w:rPr>
          <w:rStyle w:val="Strong"/>
          <w:b w:val="0"/>
        </w:rPr>
        <w:t>der eingestellten</w:t>
      </w:r>
      <w:r w:rsidR="00565BD3">
        <w:rPr>
          <w:rStyle w:val="Strong"/>
          <w:b w:val="0"/>
        </w:rPr>
        <w:t xml:space="preserve"> Anzahl an Wiederholungen wird angenommen, dass das Netzwerk diese Klassen erlernt hat. </w:t>
      </w:r>
      <w:r w:rsidR="003819B6">
        <w:rPr>
          <w:rStyle w:val="Strong"/>
          <w:b w:val="0"/>
        </w:rPr>
        <w:t>D</w:t>
      </w:r>
      <w:r w:rsidR="00565BD3">
        <w:rPr>
          <w:rStyle w:val="Strong"/>
          <w:b w:val="0"/>
        </w:rPr>
        <w:t xml:space="preserve">iese Prozedur </w:t>
      </w:r>
      <w:r w:rsidR="003819B6">
        <w:rPr>
          <w:rStyle w:val="Strong"/>
          <w:b w:val="0"/>
        </w:rPr>
        <w:t xml:space="preserve">wird </w:t>
      </w:r>
      <w:r w:rsidR="00565BD3">
        <w:rPr>
          <w:rStyle w:val="Strong"/>
          <w:b w:val="0"/>
        </w:rPr>
        <w:t xml:space="preserve">für die nächste Gruppe wiederholt. Nachdem alle Klassen </w:t>
      </w:r>
      <w:r w:rsidR="003819B6">
        <w:rPr>
          <w:rStyle w:val="Strong"/>
          <w:b w:val="0"/>
        </w:rPr>
        <w:t>gezeigt</w:t>
      </w:r>
      <w:r w:rsidR="00565BD3">
        <w:rPr>
          <w:rStyle w:val="Strong"/>
          <w:b w:val="0"/>
        </w:rPr>
        <w:t xml:space="preserve"> wurden</w:t>
      </w:r>
      <w:r w:rsidR="003819B6">
        <w:rPr>
          <w:rStyle w:val="Strong"/>
          <w:b w:val="0"/>
        </w:rPr>
        <w:t xml:space="preserve">, ist das Netzwerk in der Theorie auf alle Klassen trainiert. Für die Auswertung der Performanz </w:t>
      </w:r>
      <w:r w:rsidR="00565BD3">
        <w:rPr>
          <w:rStyle w:val="Strong"/>
          <w:b w:val="0"/>
        </w:rPr>
        <w:t xml:space="preserve">werden die Testbilder </w:t>
      </w:r>
      <w:r w:rsidR="003819B6">
        <w:rPr>
          <w:rStyle w:val="Strong"/>
          <w:b w:val="0"/>
        </w:rPr>
        <w:t xml:space="preserve">des MNIST-Datensatzes </w:t>
      </w:r>
      <w:r w:rsidR="00565BD3">
        <w:rPr>
          <w:rStyle w:val="Strong"/>
          <w:b w:val="0"/>
        </w:rPr>
        <w:t xml:space="preserve">(10.000 Bilder </w:t>
      </w:r>
      <w:r>
        <w:rPr>
          <w:rStyle w:val="Strong"/>
          <w:b w:val="0"/>
        </w:rPr>
        <w:t xml:space="preserve">gleichverteilt </w:t>
      </w:r>
      <w:r w:rsidR="00565BD3">
        <w:rPr>
          <w:rStyle w:val="Strong"/>
          <w:b w:val="0"/>
        </w:rPr>
        <w:t>über alle Klassen) dem Netzwerk gezeigt und die Klassifikationsgenauigkeit bestimmt.</w:t>
      </w:r>
    </w:p>
    <w:p w:rsidR="0030473B" w:rsidRDefault="0030473B" w:rsidP="00D837F5">
      <w:pPr>
        <w:rPr>
          <w:rStyle w:val="Strong"/>
          <w:b w:val="0"/>
        </w:rPr>
      </w:pPr>
      <w:r>
        <w:rPr>
          <w:rStyle w:val="Strong"/>
          <w:b w:val="0"/>
        </w:rPr>
        <w:t>Ein weiterer Testfall auf diesem Datensatz untersucht die Fähigkeiten des verteilten Lernens. Dabei werden zwei identisch</w:t>
      </w:r>
      <w:r w:rsidR="00581CDB">
        <w:rPr>
          <w:rStyle w:val="Strong"/>
          <w:b w:val="0"/>
        </w:rPr>
        <w:t xml:space="preserve"> aufgebaute</w:t>
      </w:r>
      <w:r>
        <w:rPr>
          <w:rStyle w:val="Strong"/>
          <w:b w:val="0"/>
        </w:rPr>
        <w:t xml:space="preserve"> Netzwerke trainiert, jedoch mit unterschiedlichen Klassen. So </w:t>
      </w:r>
      <w:r w:rsidR="003819B6">
        <w:rPr>
          <w:rStyle w:val="Strong"/>
          <w:b w:val="0"/>
        </w:rPr>
        <w:t>wird</w:t>
      </w:r>
      <w:r>
        <w:rPr>
          <w:rStyle w:val="Strong"/>
          <w:b w:val="0"/>
        </w:rPr>
        <w:t xml:space="preserve"> Netzwerk 1 mit den Gruppen 0/1, 2/3 und 4/5 trainiert, während Netzwerk 2 mit den Gruppen </w:t>
      </w:r>
      <w:r w:rsidR="003819B6">
        <w:rPr>
          <w:rStyle w:val="Strong"/>
          <w:b w:val="0"/>
        </w:rPr>
        <w:t>6/7 und 8/9 trainiert wird. Die beiden</w:t>
      </w:r>
      <w:r>
        <w:rPr>
          <w:rStyle w:val="Strong"/>
          <w:b w:val="0"/>
        </w:rPr>
        <w:t xml:space="preserve"> Netzwerke tauschen nach dem Training ihre Gewichte aus. </w:t>
      </w:r>
      <w:r w:rsidR="003819B6">
        <w:rPr>
          <w:rStyle w:val="Strong"/>
          <w:b w:val="0"/>
        </w:rPr>
        <w:t>Durch den Austausch</w:t>
      </w:r>
      <w:r>
        <w:rPr>
          <w:rStyle w:val="Strong"/>
          <w:b w:val="0"/>
        </w:rPr>
        <w:t xml:space="preserve"> sollen beide Netzwerke die Fähigkeit erhalten, die </w:t>
      </w:r>
      <w:r w:rsidR="003819B6">
        <w:rPr>
          <w:rStyle w:val="Strong"/>
          <w:b w:val="0"/>
        </w:rPr>
        <w:t xml:space="preserve">jeweils </w:t>
      </w:r>
      <w:r>
        <w:rPr>
          <w:rStyle w:val="Strong"/>
          <w:b w:val="0"/>
        </w:rPr>
        <w:t>anderen Klassen</w:t>
      </w:r>
      <w:r w:rsidR="00581CDB">
        <w:rPr>
          <w:rStyle w:val="Strong"/>
          <w:b w:val="0"/>
        </w:rPr>
        <w:t xml:space="preserve"> zu</w:t>
      </w:r>
      <w:r>
        <w:rPr>
          <w:rStyle w:val="Strong"/>
          <w:b w:val="0"/>
        </w:rPr>
        <w:t xml:space="preserve"> </w:t>
      </w:r>
      <w:r w:rsidR="003819B6">
        <w:rPr>
          <w:rStyle w:val="Strong"/>
          <w:b w:val="0"/>
        </w:rPr>
        <w:t>klassifizieren zu können. Somit sollten beide Netzwerke das Wissen besitzen, um den Test-Datensatz (alle Klassen) korrekt klassifizieren zu können.</w:t>
      </w:r>
    </w:p>
    <w:p w:rsidR="0030473B" w:rsidRDefault="0030473B" w:rsidP="00D837F5">
      <w:pPr>
        <w:rPr>
          <w:rStyle w:val="Strong"/>
          <w:b w:val="0"/>
        </w:rPr>
      </w:pPr>
      <w:r>
        <w:rPr>
          <w:rStyle w:val="Strong"/>
          <w:b w:val="0"/>
        </w:rPr>
        <w:t>Es wird erwartet, dass Ergebnisse ähnlich klassisch trainierten Netzwerken</w:t>
      </w:r>
      <w:r w:rsidR="00304575">
        <w:rPr>
          <w:rStyle w:val="Strong"/>
          <w:b w:val="0"/>
        </w:rPr>
        <w:t xml:space="preserve"> (im Bereich 95-100%)</w:t>
      </w:r>
      <w:r>
        <w:rPr>
          <w:rStyle w:val="Strong"/>
          <w:b w:val="0"/>
        </w:rPr>
        <w:t xml:space="preserve"> erzielt werden können. Als Referenz dienen in der Literatur vorhandene Resultate auf diesem Datensatz.</w:t>
      </w:r>
    </w:p>
    <w:p w:rsidR="0030473B" w:rsidRPr="0030473B" w:rsidRDefault="0030473B" w:rsidP="0030473B">
      <w:pPr>
        <w:pStyle w:val="Caption"/>
        <w:rPr>
          <w:rStyle w:val="Strong"/>
          <w:b/>
          <w:bCs w:val="0"/>
        </w:rPr>
      </w:pPr>
      <w:r w:rsidRPr="0030473B">
        <w:rPr>
          <w:rStyle w:val="Strong"/>
          <w:b/>
          <w:bCs w:val="0"/>
        </w:rPr>
        <w:t>ImageNet-10</w:t>
      </w:r>
    </w:p>
    <w:p w:rsidR="00223E31" w:rsidRDefault="0030473B" w:rsidP="00223E31">
      <w:pPr>
        <w:rPr>
          <w:rFonts w:cs="Arial"/>
        </w:rPr>
      </w:pPr>
      <w:r>
        <w:rPr>
          <w:rFonts w:cs="Arial"/>
        </w:rPr>
        <w:t>Das Vorgehen fü</w:t>
      </w:r>
      <w:r w:rsidR="009C36F7">
        <w:rPr>
          <w:rFonts w:cs="Arial"/>
        </w:rPr>
        <w:t>r diesen Testfall ist identisch</w:t>
      </w:r>
      <w:r>
        <w:rPr>
          <w:rFonts w:cs="Arial"/>
        </w:rPr>
        <w:t xml:space="preserve"> zu dem bereits beschriebenen </w:t>
      </w:r>
      <w:r w:rsidR="00304575">
        <w:rPr>
          <w:rFonts w:cs="Arial"/>
        </w:rPr>
        <w:t>Evaluierungsfall</w:t>
      </w:r>
      <w:r>
        <w:rPr>
          <w:rFonts w:cs="Arial"/>
        </w:rPr>
        <w:t xml:space="preserve"> für Split-MNIST. Es sind hier jedoch keine Gruppen</w:t>
      </w:r>
      <w:r w:rsidR="009C36F7">
        <w:rPr>
          <w:rFonts w:cs="Arial"/>
        </w:rPr>
        <w:t xml:space="preserve"> von zwei Klassen</w:t>
      </w:r>
      <w:r>
        <w:rPr>
          <w:rFonts w:cs="Arial"/>
        </w:rPr>
        <w:t xml:space="preserve"> vorhanden, sondern zehn </w:t>
      </w:r>
      <w:r w:rsidR="009C36F7">
        <w:rPr>
          <w:rFonts w:cs="Arial"/>
        </w:rPr>
        <w:t xml:space="preserve">einzelne </w:t>
      </w:r>
      <w:r>
        <w:rPr>
          <w:rFonts w:cs="Arial"/>
        </w:rPr>
        <w:t>unterschiedliche Klassen, die kontinuierlich</w:t>
      </w:r>
      <w:r w:rsidR="009C36F7">
        <w:rPr>
          <w:rFonts w:cs="Arial"/>
        </w:rPr>
        <w:t xml:space="preserve"> und einzeln</w:t>
      </w:r>
      <w:r>
        <w:rPr>
          <w:rFonts w:cs="Arial"/>
        </w:rPr>
        <w:t xml:space="preserve"> vom Netzwerk erlernt werden. Ansonsten ist bis auf die </w:t>
      </w:r>
      <w:r w:rsidR="009C36F7">
        <w:rPr>
          <w:rFonts w:cs="Arial"/>
        </w:rPr>
        <w:t xml:space="preserve">Eingangsdaten </w:t>
      </w:r>
      <w:r>
        <w:rPr>
          <w:rFonts w:cs="Arial"/>
        </w:rPr>
        <w:t xml:space="preserve">(224x224 RGB Bilder </w:t>
      </w:r>
      <w:r w:rsidR="009C36F7">
        <w:rPr>
          <w:rFonts w:cs="Arial"/>
        </w:rPr>
        <w:t xml:space="preserve">von ImageNet </w:t>
      </w:r>
      <w:r>
        <w:rPr>
          <w:rFonts w:cs="Arial"/>
        </w:rPr>
        <w:t>statt 28x28 GrayScale</w:t>
      </w:r>
      <w:r w:rsidR="009C36F7">
        <w:rPr>
          <w:rFonts w:cs="Arial"/>
        </w:rPr>
        <w:t xml:space="preserve"> Bilder von MNIST</w:t>
      </w:r>
      <w:r>
        <w:rPr>
          <w:rFonts w:cs="Arial"/>
        </w:rPr>
        <w:t>) der Anwendungsfall identisch. Es soll</w:t>
      </w:r>
      <w:r w:rsidR="009C36F7">
        <w:rPr>
          <w:rFonts w:cs="Arial"/>
        </w:rPr>
        <w:t xml:space="preserve"> mit diesem Fall</w:t>
      </w:r>
      <w:r>
        <w:rPr>
          <w:rFonts w:cs="Arial"/>
        </w:rPr>
        <w:t xml:space="preserve"> untersucht werden, ob das schnell lernende Klassifikator-Netzwerk </w:t>
      </w:r>
      <w:r w:rsidR="009C36F7">
        <w:rPr>
          <w:rFonts w:cs="Arial"/>
        </w:rPr>
        <w:t>in der Lage ist, solche komplex</w:t>
      </w:r>
      <w:r>
        <w:rPr>
          <w:rFonts w:cs="Arial"/>
        </w:rPr>
        <w:t>en Aufgaben korrekt zu lösen</w:t>
      </w:r>
      <w:r w:rsidR="009C36F7">
        <w:rPr>
          <w:rFonts w:cs="Arial"/>
        </w:rPr>
        <w:t xml:space="preserve"> und sich Ergebnisse auf Basis des einfachen MNIST-Datensatzes auch auf komplexeren Datensätzen erzielen lassen</w:t>
      </w:r>
      <w:r>
        <w:rPr>
          <w:rFonts w:cs="Arial"/>
        </w:rPr>
        <w:t xml:space="preserve">. </w:t>
      </w:r>
      <w:r w:rsidR="00304575">
        <w:rPr>
          <w:rFonts w:cs="Arial"/>
        </w:rPr>
        <w:t>Die finale Auswertung erfolgt auf den Testbildern. ImageNet bein</w:t>
      </w:r>
      <w:r w:rsidR="009C36F7">
        <w:rPr>
          <w:rFonts w:cs="Arial"/>
        </w:rPr>
        <w:t>haltet pro Klasse 50 Testbilder und</w:t>
      </w:r>
      <w:r w:rsidR="00304575">
        <w:rPr>
          <w:rFonts w:cs="Arial"/>
        </w:rPr>
        <w:t xml:space="preserve"> somit 500 Test</w:t>
      </w:r>
      <w:r w:rsidR="009C36F7">
        <w:rPr>
          <w:rFonts w:cs="Arial"/>
        </w:rPr>
        <w:t>bilder</w:t>
      </w:r>
      <w:r w:rsidR="00304575">
        <w:rPr>
          <w:rFonts w:cs="Arial"/>
        </w:rPr>
        <w:t xml:space="preserve"> in diesem Fall. </w:t>
      </w:r>
      <w:r w:rsidR="00223E31">
        <w:t xml:space="preserve">Für eine vergleichbare Bewertung </w:t>
      </w:r>
      <w:r w:rsidR="009C36F7">
        <w:t xml:space="preserve">und Reproduzierbarkeit </w:t>
      </w:r>
      <w:r w:rsidR="00223E31">
        <w:t>über mehrere Wiederholungen werden die benutzten Klassen definiert</w:t>
      </w:r>
      <w:r w:rsidR="009C36F7">
        <w:t xml:space="preserve">, da bei der geringen Anzahl </w:t>
      </w:r>
      <w:r w:rsidR="009C36F7">
        <w:lastRenderedPageBreak/>
        <w:t>an Klassen ein hoher Einfluss durch die Auswahl der Klassen erwartet wird</w:t>
      </w:r>
      <w:r w:rsidR="00223E31">
        <w:t xml:space="preserve">. Die </w:t>
      </w:r>
      <w:r w:rsidR="00223E31">
        <w:t xml:space="preserve">genutzten </w:t>
      </w:r>
      <w:r w:rsidR="00223E31">
        <w:t xml:space="preserve">Klassen </w:t>
      </w:r>
      <w:r w:rsidR="00223E31">
        <w:t xml:space="preserve">sind im Folgenden aufgelistet mit dem </w:t>
      </w:r>
      <w:r w:rsidR="00223E31">
        <w:t xml:space="preserve">Index der jeweiligen Klassen </w:t>
      </w:r>
      <w:r w:rsidR="00223E31">
        <w:t>in Klammern</w:t>
      </w:r>
      <w:r w:rsidR="00223E31">
        <w:t>: Königspinguin (145), Malteser (Hunderasse – 153), Schneeleopard (289), Passagierflugzeug (404), Zeppelin (405), Containerschiff (510), Fußball (805), Sportauto (817), Sattelzug (867) und Orange (950).</w:t>
      </w:r>
    </w:p>
    <w:p w:rsidR="008A10BE" w:rsidRDefault="0030473B">
      <w:pPr>
        <w:rPr>
          <w:rFonts w:cs="Arial"/>
        </w:rPr>
      </w:pPr>
      <w:r>
        <w:rPr>
          <w:rFonts w:cs="Arial"/>
        </w:rPr>
        <w:t>Als Referenz werden vorhandene Ergebnisse aus der Literatur herangezogen.</w:t>
      </w:r>
    </w:p>
    <w:p w:rsidR="0030473B" w:rsidRDefault="0030473B" w:rsidP="0030473B">
      <w:pPr>
        <w:pStyle w:val="Caption"/>
      </w:pPr>
      <w:r w:rsidRPr="0030473B">
        <w:t>ImageNet</w:t>
      </w:r>
    </w:p>
    <w:p w:rsidR="0017699C" w:rsidRPr="0017699C" w:rsidRDefault="004900F3" w:rsidP="0017699C">
      <w:r>
        <w:t xml:space="preserve">Bei diesem Anwendungsfall wird der gesamte ImageNet-Datensatz mit seinen 1.000 Klassen genutzt. Dafür wird das </w:t>
      </w:r>
      <w:r w:rsidR="009C36F7">
        <w:t>Klassifikator-</w:t>
      </w:r>
      <w:r>
        <w:t xml:space="preserve">Netzwerk zunächst </w:t>
      </w:r>
      <w:r w:rsidR="009C36F7">
        <w:t xml:space="preserve">für </w:t>
      </w:r>
      <w:r>
        <w:t xml:space="preserve">900 Klassen vortrainiert. Dies stellt den Ausgangspunkt dieses Evaluierungsfalls dar. Von diesem Punkt an werden die weiteren 100 Klassen kontinuierlich dem Netzwerk hinzugefügt, so dass dieses die neuen Klassen erlernen kann. Dies stellt ein sehr komplexes Problem dar, da sowohl die </w:t>
      </w:r>
      <w:r w:rsidR="009C36F7">
        <w:t xml:space="preserve">Bilder </w:t>
      </w:r>
      <w:r>
        <w:t>komplex</w:t>
      </w:r>
      <w:r w:rsidR="009C36F7">
        <w:t>e Eingangsdaten</w:t>
      </w:r>
      <w:r>
        <w:t xml:space="preserve"> sind, zum anderen auch eine sehr hohe Anzahl</w:t>
      </w:r>
      <w:r w:rsidR="009C36F7">
        <w:t xml:space="preserve"> und Varianz</w:t>
      </w:r>
      <w:r>
        <w:t xml:space="preserve"> an Klassen</w:t>
      </w:r>
      <w:r w:rsidR="009C36F7">
        <w:t xml:space="preserve"> (Tiere, Autos, Schiffe…)</w:t>
      </w:r>
      <w:r>
        <w:t xml:space="preserve"> vorhanden sind, die unterschieden werden müssen. Dieser Fall mit seiner hohen Komplexität </w:t>
      </w:r>
      <w:r w:rsidR="009C36F7">
        <w:t>wird</w:t>
      </w:r>
      <w:r>
        <w:t xml:space="preserve"> </w:t>
      </w:r>
      <w:r w:rsidR="009C36F7">
        <w:t xml:space="preserve">für </w:t>
      </w:r>
      <w:r>
        <w:t xml:space="preserve">die finale Bewertung des Algorithmus </w:t>
      </w:r>
      <w:r w:rsidR="009C36F7">
        <w:t>genutzt. Auf diesem Ergebnis soll eine generelle Aussage über das Potenzial getroffen werden können, speziell in Bezug auf dem Einsatz dieses Algorithmus in anderen komplexen realen Anwendungen</w:t>
      </w:r>
      <w:bookmarkStart w:id="22" w:name="_GoBack"/>
      <w:bookmarkEnd w:id="22"/>
      <w:r>
        <w:t>.</w:t>
      </w:r>
    </w:p>
    <w:sectPr w:rsidR="0017699C" w:rsidRPr="0017699C"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15F" w:rsidRDefault="0089215F">
      <w:r>
        <w:separator/>
      </w:r>
    </w:p>
  </w:endnote>
  <w:endnote w:type="continuationSeparator" w:id="0">
    <w:p w:rsidR="0089215F" w:rsidRDefault="00892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15F" w:rsidRDefault="008921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15F" w:rsidRPr="00AB1582" w:rsidRDefault="0089215F" w:rsidP="007C5CA9">
    <w:pPr>
      <w:pStyle w:val="Footer"/>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26.06.19</w:t>
    </w:r>
    <w:r w:rsidRPr="008A6808">
      <w:rPr>
        <w:rFonts w:cs="Arial"/>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15F" w:rsidRDefault="0089215F">
    <w:pPr>
      <w:pStyle w:val="Footer"/>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15F" w:rsidRDefault="0089215F">
      <w:r>
        <w:separator/>
      </w:r>
    </w:p>
  </w:footnote>
  <w:footnote w:type="continuationSeparator" w:id="0">
    <w:p w:rsidR="0089215F" w:rsidRDefault="00892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15F" w:rsidRDefault="008921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15F" w:rsidRPr="005B1185" w:rsidRDefault="0089215F">
    <w:pPr>
      <w:pStyle w:val="Header"/>
      <w:rPr>
        <w:rFonts w:cs="Arial"/>
        <w:u w:val="single"/>
      </w:rPr>
    </w:pPr>
    <w:r w:rsidRPr="005B1185">
      <w:rPr>
        <w:rFonts w:cs="Arial"/>
        <w:u w:val="single"/>
      </w:rPr>
      <w:tab/>
    </w:r>
    <w:r w:rsidRPr="00B640B1">
      <w:rPr>
        <w:rFonts w:cs="Arial"/>
        <w:u w:val="single"/>
      </w:rPr>
      <w:t>Evaluierungsspezifikation</w:t>
    </w:r>
    <w:r w:rsidRPr="005B1185">
      <w:rPr>
        <w:rFonts w:cs="Arial"/>
        <w:u w:val="single"/>
      </w:rPr>
      <w:tab/>
    </w:r>
    <w:r w:rsidRPr="005B1185">
      <w:rPr>
        <w:rStyle w:val="PageNumber"/>
        <w:rFonts w:cs="Arial"/>
        <w:u w:val="single"/>
      </w:rPr>
      <w:fldChar w:fldCharType="begin"/>
    </w:r>
    <w:r w:rsidRPr="005B1185">
      <w:rPr>
        <w:rStyle w:val="PageNumber"/>
        <w:rFonts w:cs="Arial"/>
        <w:u w:val="single"/>
      </w:rPr>
      <w:instrText xml:space="preserve"> PAGE </w:instrText>
    </w:r>
    <w:r w:rsidRPr="005B1185">
      <w:rPr>
        <w:rStyle w:val="PageNumber"/>
        <w:rFonts w:cs="Arial"/>
        <w:u w:val="single"/>
      </w:rPr>
      <w:fldChar w:fldCharType="separate"/>
    </w:r>
    <w:r w:rsidR="009C36F7">
      <w:rPr>
        <w:rStyle w:val="PageNumber"/>
        <w:rFonts w:cs="Arial"/>
        <w:noProof/>
        <w:u w:val="single"/>
      </w:rPr>
      <w:t>7</w:t>
    </w:r>
    <w:r w:rsidRPr="005B1185">
      <w:rPr>
        <w:rStyle w:val="PageNumber"/>
        <w:rFonts w:cs="Arial"/>
        <w:u w:val="single"/>
      </w:rPr>
      <w:fldChar w:fldCharType="end"/>
    </w:r>
  </w:p>
  <w:p w:rsidR="0089215F" w:rsidRDefault="0089215F">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15F" w:rsidRDefault="0089215F">
    <w:pPr>
      <w:pStyle w:val="Header"/>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215F" w:rsidRPr="00AB1582" w:rsidRDefault="0089215F" w:rsidP="00283B61">
                          <w:pPr>
                            <w:pStyle w:val="Header"/>
                            <w:jc w:val="left"/>
                            <w:rPr>
                              <w:b/>
                              <w:szCs w:val="26"/>
                            </w:rPr>
                          </w:pPr>
                          <w:r w:rsidRPr="00AB1582">
                            <w:rPr>
                              <w:b/>
                              <w:szCs w:val="26"/>
                            </w:rPr>
                            <w:t>Universität Stuttgart</w:t>
                          </w:r>
                        </w:p>
                        <w:p w:rsidR="0089215F" w:rsidRPr="00AB1582" w:rsidRDefault="0089215F" w:rsidP="00283B61">
                          <w:pPr>
                            <w:pStyle w:val="Header"/>
                            <w:jc w:val="left"/>
                            <w:rPr>
                              <w:szCs w:val="26"/>
                            </w:rPr>
                          </w:pPr>
                          <w:r w:rsidRPr="00AB1582">
                            <w:rPr>
                              <w:szCs w:val="26"/>
                            </w:rPr>
                            <w:t>Institut für Automatisierungstechnik</w:t>
                          </w:r>
                        </w:p>
                        <w:p w:rsidR="0089215F" w:rsidRPr="00AB1582" w:rsidRDefault="0089215F" w:rsidP="00283B61">
                          <w:pPr>
                            <w:pStyle w:val="Header"/>
                            <w:jc w:val="left"/>
                            <w:rPr>
                              <w:szCs w:val="26"/>
                            </w:rPr>
                          </w:pPr>
                          <w:r w:rsidRPr="00AB1582">
                            <w:rPr>
                              <w:szCs w:val="26"/>
                            </w:rPr>
                            <w:t xml:space="preserve">und </w:t>
                          </w:r>
                          <w:r>
                            <w:rPr>
                              <w:szCs w:val="26"/>
                            </w:rPr>
                            <w:t>Softwaresysteme</w:t>
                          </w:r>
                        </w:p>
                        <w:p w:rsidR="0089215F" w:rsidRDefault="008921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89215F" w:rsidRPr="00AB1582" w:rsidRDefault="0089215F" w:rsidP="00283B61">
                    <w:pPr>
                      <w:pStyle w:val="Header"/>
                      <w:jc w:val="left"/>
                      <w:rPr>
                        <w:b/>
                        <w:szCs w:val="26"/>
                      </w:rPr>
                    </w:pPr>
                    <w:r w:rsidRPr="00AB1582">
                      <w:rPr>
                        <w:b/>
                        <w:szCs w:val="26"/>
                      </w:rPr>
                      <w:t>Universität Stuttgart</w:t>
                    </w:r>
                  </w:p>
                  <w:p w:rsidR="0089215F" w:rsidRPr="00AB1582" w:rsidRDefault="0089215F" w:rsidP="00283B61">
                    <w:pPr>
                      <w:pStyle w:val="Header"/>
                      <w:jc w:val="left"/>
                      <w:rPr>
                        <w:szCs w:val="26"/>
                      </w:rPr>
                    </w:pPr>
                    <w:r w:rsidRPr="00AB1582">
                      <w:rPr>
                        <w:szCs w:val="26"/>
                      </w:rPr>
                      <w:t>Institut für Automatisierungstechnik</w:t>
                    </w:r>
                  </w:p>
                  <w:p w:rsidR="0089215F" w:rsidRPr="00AB1582" w:rsidRDefault="0089215F" w:rsidP="00283B61">
                    <w:pPr>
                      <w:pStyle w:val="Header"/>
                      <w:jc w:val="left"/>
                      <w:rPr>
                        <w:szCs w:val="26"/>
                      </w:rPr>
                    </w:pPr>
                    <w:r w:rsidRPr="00AB1582">
                      <w:rPr>
                        <w:szCs w:val="26"/>
                      </w:rPr>
                      <w:t xml:space="preserve">und </w:t>
                    </w:r>
                    <w:r>
                      <w:rPr>
                        <w:szCs w:val="26"/>
                      </w:rPr>
                      <w:t>Softwaresysteme</w:t>
                    </w:r>
                  </w:p>
                  <w:p w:rsidR="0089215F" w:rsidRDefault="0089215F"/>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6"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2523A2D"/>
    <w:multiLevelType w:val="hybridMultilevel"/>
    <w:tmpl w:val="05109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3"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0"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2"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3"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2"/>
  </w:num>
  <w:num w:numId="13">
    <w:abstractNumId w:val="36"/>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4"/>
  </w:num>
  <w:num w:numId="21">
    <w:abstractNumId w:val="13"/>
  </w:num>
  <w:num w:numId="22">
    <w:abstractNumId w:val="40"/>
  </w:num>
  <w:num w:numId="23">
    <w:abstractNumId w:val="41"/>
  </w:num>
  <w:num w:numId="24">
    <w:abstractNumId w:val="32"/>
  </w:num>
  <w:num w:numId="25">
    <w:abstractNumId w:val="39"/>
  </w:num>
  <w:num w:numId="26">
    <w:abstractNumId w:val="23"/>
  </w:num>
  <w:num w:numId="27">
    <w:abstractNumId w:val="26"/>
  </w:num>
  <w:num w:numId="28">
    <w:abstractNumId w:val="37"/>
  </w:num>
  <w:num w:numId="29">
    <w:abstractNumId w:val="17"/>
  </w:num>
  <w:num w:numId="30">
    <w:abstractNumId w:val="35"/>
  </w:num>
  <w:num w:numId="31">
    <w:abstractNumId w:val="24"/>
  </w:num>
  <w:num w:numId="32">
    <w:abstractNumId w:val="16"/>
  </w:num>
  <w:num w:numId="33">
    <w:abstractNumId w:val="43"/>
  </w:num>
  <w:num w:numId="34">
    <w:abstractNumId w:val="30"/>
  </w:num>
  <w:num w:numId="35">
    <w:abstractNumId w:val="29"/>
  </w:num>
  <w:num w:numId="36">
    <w:abstractNumId w:val="28"/>
  </w:num>
  <w:num w:numId="37">
    <w:abstractNumId w:val="31"/>
  </w:num>
  <w:num w:numId="38">
    <w:abstractNumId w:val="14"/>
  </w:num>
  <w:num w:numId="39">
    <w:abstractNumId w:val="38"/>
  </w:num>
  <w:num w:numId="40">
    <w:abstractNumId w:val="33"/>
  </w:num>
  <w:num w:numId="41">
    <w:abstractNumId w:val="15"/>
  </w:num>
  <w:num w:numId="42">
    <w:abstractNumId w:val="22"/>
  </w:num>
  <w:num w:numId="43">
    <w:abstractNumId w:val="25"/>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9C"/>
    <w:rsid w:val="00052D17"/>
    <w:rsid w:val="0005301D"/>
    <w:rsid w:val="0005614F"/>
    <w:rsid w:val="00065C0A"/>
    <w:rsid w:val="0007724B"/>
    <w:rsid w:val="000A3055"/>
    <w:rsid w:val="000B6DE9"/>
    <w:rsid w:val="000C7B6B"/>
    <w:rsid w:val="000D270D"/>
    <w:rsid w:val="0014353B"/>
    <w:rsid w:val="00147D22"/>
    <w:rsid w:val="00161601"/>
    <w:rsid w:val="0017699C"/>
    <w:rsid w:val="00181FA2"/>
    <w:rsid w:val="00184FED"/>
    <w:rsid w:val="001927F5"/>
    <w:rsid w:val="001A394F"/>
    <w:rsid w:val="001A6818"/>
    <w:rsid w:val="001C00E1"/>
    <w:rsid w:val="001C7573"/>
    <w:rsid w:val="001E3526"/>
    <w:rsid w:val="001F2E69"/>
    <w:rsid w:val="001F43F0"/>
    <w:rsid w:val="00210E7F"/>
    <w:rsid w:val="00223E31"/>
    <w:rsid w:val="0023130E"/>
    <w:rsid w:val="00234D0E"/>
    <w:rsid w:val="00255DA4"/>
    <w:rsid w:val="00261211"/>
    <w:rsid w:val="00283B61"/>
    <w:rsid w:val="002E6067"/>
    <w:rsid w:val="002F0F03"/>
    <w:rsid w:val="00304575"/>
    <w:rsid w:val="0030473B"/>
    <w:rsid w:val="00316DC0"/>
    <w:rsid w:val="0032129A"/>
    <w:rsid w:val="003325DC"/>
    <w:rsid w:val="00333D4E"/>
    <w:rsid w:val="00350D14"/>
    <w:rsid w:val="00366797"/>
    <w:rsid w:val="003819B6"/>
    <w:rsid w:val="003A45D9"/>
    <w:rsid w:val="0040031C"/>
    <w:rsid w:val="00414D3C"/>
    <w:rsid w:val="00415D54"/>
    <w:rsid w:val="0044411F"/>
    <w:rsid w:val="0045659C"/>
    <w:rsid w:val="00456672"/>
    <w:rsid w:val="004900F3"/>
    <w:rsid w:val="004902CE"/>
    <w:rsid w:val="004B6333"/>
    <w:rsid w:val="00535AEA"/>
    <w:rsid w:val="00553762"/>
    <w:rsid w:val="00565BD3"/>
    <w:rsid w:val="00581CDB"/>
    <w:rsid w:val="00582F55"/>
    <w:rsid w:val="005B1185"/>
    <w:rsid w:val="005C1272"/>
    <w:rsid w:val="006101E1"/>
    <w:rsid w:val="0062281D"/>
    <w:rsid w:val="00637E75"/>
    <w:rsid w:val="00651DFC"/>
    <w:rsid w:val="006561FD"/>
    <w:rsid w:val="0066492F"/>
    <w:rsid w:val="00667F7E"/>
    <w:rsid w:val="00681FFB"/>
    <w:rsid w:val="00683884"/>
    <w:rsid w:val="006B282A"/>
    <w:rsid w:val="006B496F"/>
    <w:rsid w:val="006D3F8A"/>
    <w:rsid w:val="006E0FDA"/>
    <w:rsid w:val="006E16E7"/>
    <w:rsid w:val="006E4F7E"/>
    <w:rsid w:val="00727E87"/>
    <w:rsid w:val="0075050C"/>
    <w:rsid w:val="00784F72"/>
    <w:rsid w:val="007B27C4"/>
    <w:rsid w:val="007B4A76"/>
    <w:rsid w:val="007C368E"/>
    <w:rsid w:val="007C5CA9"/>
    <w:rsid w:val="0081427E"/>
    <w:rsid w:val="00827628"/>
    <w:rsid w:val="00841515"/>
    <w:rsid w:val="0086120B"/>
    <w:rsid w:val="0088499F"/>
    <w:rsid w:val="0089215F"/>
    <w:rsid w:val="008A10BE"/>
    <w:rsid w:val="008A6808"/>
    <w:rsid w:val="008C07A9"/>
    <w:rsid w:val="008C1A30"/>
    <w:rsid w:val="00922B40"/>
    <w:rsid w:val="009306EB"/>
    <w:rsid w:val="009472FB"/>
    <w:rsid w:val="009674B6"/>
    <w:rsid w:val="00991DAB"/>
    <w:rsid w:val="00995586"/>
    <w:rsid w:val="009A268F"/>
    <w:rsid w:val="009C36F7"/>
    <w:rsid w:val="009D0A3D"/>
    <w:rsid w:val="009F050F"/>
    <w:rsid w:val="00A01C4E"/>
    <w:rsid w:val="00A107EF"/>
    <w:rsid w:val="00A249CD"/>
    <w:rsid w:val="00A27EE1"/>
    <w:rsid w:val="00AB1582"/>
    <w:rsid w:val="00AC7876"/>
    <w:rsid w:val="00B01D34"/>
    <w:rsid w:val="00B17DFB"/>
    <w:rsid w:val="00B32486"/>
    <w:rsid w:val="00B41D7F"/>
    <w:rsid w:val="00B57DC3"/>
    <w:rsid w:val="00B640B1"/>
    <w:rsid w:val="00B65C50"/>
    <w:rsid w:val="00B93DCC"/>
    <w:rsid w:val="00BD0293"/>
    <w:rsid w:val="00BD126B"/>
    <w:rsid w:val="00BF1560"/>
    <w:rsid w:val="00BF323E"/>
    <w:rsid w:val="00C430B0"/>
    <w:rsid w:val="00C5292C"/>
    <w:rsid w:val="00C71AA1"/>
    <w:rsid w:val="00C81B28"/>
    <w:rsid w:val="00CB6E4B"/>
    <w:rsid w:val="00CE1259"/>
    <w:rsid w:val="00CE1592"/>
    <w:rsid w:val="00D42D5C"/>
    <w:rsid w:val="00D55CAA"/>
    <w:rsid w:val="00D837F5"/>
    <w:rsid w:val="00D92088"/>
    <w:rsid w:val="00DC45C9"/>
    <w:rsid w:val="00DC6261"/>
    <w:rsid w:val="00E069B0"/>
    <w:rsid w:val="00E1070F"/>
    <w:rsid w:val="00E10CD1"/>
    <w:rsid w:val="00E3181C"/>
    <w:rsid w:val="00E37533"/>
    <w:rsid w:val="00E460BE"/>
    <w:rsid w:val="00E63CAF"/>
    <w:rsid w:val="00E70085"/>
    <w:rsid w:val="00E95BD0"/>
    <w:rsid w:val="00E96D44"/>
    <w:rsid w:val="00EC1368"/>
    <w:rsid w:val="00EC3614"/>
    <w:rsid w:val="00EF2930"/>
    <w:rsid w:val="00F0528E"/>
    <w:rsid w:val="00F258D4"/>
    <w:rsid w:val="00F5661E"/>
    <w:rsid w:val="00F57BE1"/>
    <w:rsid w:val="00F70F49"/>
    <w:rsid w:val="00F97AA5"/>
    <w:rsid w:val="00FA2EC6"/>
    <w:rsid w:val="00FA60B1"/>
    <w:rsid w:val="00FB093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34133B8"/>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672"/>
    <w:pPr>
      <w:jc w:val="both"/>
    </w:pPr>
    <w:rPr>
      <w:rFonts w:ascii="Arial" w:hAnsi="Arial"/>
      <w:sz w:val="24"/>
    </w:rPr>
  </w:style>
  <w:style w:type="paragraph" w:styleId="Heading1">
    <w:name w:val="heading 1"/>
    <w:basedOn w:val="Normal"/>
    <w:next w:val="Normal"/>
    <w:qFormat/>
    <w:rsid w:val="00AB1582"/>
    <w:pPr>
      <w:keepNext/>
      <w:keepLines/>
      <w:numPr>
        <w:numId w:val="11"/>
      </w:numPr>
      <w:spacing w:before="360" w:after="240"/>
      <w:outlineLvl w:val="0"/>
    </w:pPr>
    <w:rPr>
      <w:b/>
      <w:sz w:val="32"/>
    </w:rPr>
  </w:style>
  <w:style w:type="paragraph" w:styleId="Heading2">
    <w:name w:val="heading 2"/>
    <w:basedOn w:val="Normal"/>
    <w:next w:val="Normal"/>
    <w:qFormat/>
    <w:rsid w:val="00AB1582"/>
    <w:pPr>
      <w:keepNext/>
      <w:numPr>
        <w:ilvl w:val="1"/>
        <w:numId w:val="11"/>
      </w:numPr>
      <w:spacing w:before="240" w:after="120"/>
      <w:outlineLvl w:val="1"/>
    </w:pPr>
    <w:rPr>
      <w:b/>
      <w:sz w:val="28"/>
    </w:rPr>
  </w:style>
  <w:style w:type="paragraph" w:styleId="Heading3">
    <w:name w:val="heading 3"/>
    <w:basedOn w:val="Normal"/>
    <w:next w:val="Normal"/>
    <w:qFormat/>
    <w:rsid w:val="00AB1582"/>
    <w:pPr>
      <w:keepNext/>
      <w:numPr>
        <w:ilvl w:val="2"/>
        <w:numId w:val="11"/>
      </w:numPr>
      <w:spacing w:before="120" w:after="120"/>
      <w:outlineLvl w:val="2"/>
    </w:pPr>
    <w:rPr>
      <w:b/>
    </w:rPr>
  </w:style>
  <w:style w:type="paragraph" w:styleId="Heading4">
    <w:name w:val="heading 4"/>
    <w:basedOn w:val="Normal"/>
    <w:next w:val="Normal"/>
    <w:qFormat/>
    <w:rsid w:val="006E0FDA"/>
    <w:pPr>
      <w:keepNext/>
      <w:numPr>
        <w:ilvl w:val="3"/>
        <w:numId w:val="11"/>
      </w:numPr>
      <w:spacing w:before="240" w:after="60"/>
      <w:outlineLvl w:val="3"/>
    </w:pPr>
    <w:rPr>
      <w:b/>
      <w:i/>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qFormat/>
    <w:rsid w:val="006E0FDA"/>
    <w:pPr>
      <w:spacing w:before="120" w:after="12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rsid w:val="006E0FDA"/>
    <w:rPr>
      <w:i/>
    </w:rPr>
  </w:style>
  <w:style w:type="paragraph" w:styleId="TOC2">
    <w:name w:val="toc 2"/>
    <w:basedOn w:val="Normal"/>
    <w:next w:val="Normal"/>
    <w:autoRedefine/>
    <w:uiPriority w:val="39"/>
    <w:rsid w:val="00667F7E"/>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AB1582"/>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AB1582"/>
    <w:rPr>
      <w:rFonts w:ascii="Arial" w:eastAsiaTheme="majorEastAsia" w:hAnsi="Arial" w:cstheme="majorBidi"/>
      <w:spacing w:val="-10"/>
      <w:kern w:val="28"/>
      <w:sz w:val="56"/>
      <w:szCs w:val="56"/>
    </w:rPr>
  </w:style>
  <w:style w:type="paragraph" w:styleId="ListParagraph">
    <w:name w:val="List Paragraph"/>
    <w:basedOn w:val="Normal"/>
    <w:uiPriority w:val="34"/>
    <w:qFormat/>
    <w:rsid w:val="00683884"/>
    <w:pPr>
      <w:ind w:left="720"/>
      <w:contextualSpacing/>
    </w:pPr>
    <w:rPr>
      <w:rFonts w:ascii="Times New Roman" w:hAnsi="Times New Roman"/>
    </w:rPr>
  </w:style>
  <w:style w:type="paragraph" w:styleId="TOC3">
    <w:name w:val="toc 3"/>
    <w:basedOn w:val="Normal"/>
    <w:next w:val="Normal"/>
    <w:autoRedefine/>
    <w:uiPriority w:val="39"/>
    <w:unhideWhenUsed/>
    <w:rsid w:val="00667F7E"/>
    <w:pPr>
      <w:spacing w:after="100"/>
      <w:ind w:left="480"/>
    </w:pPr>
    <w:rPr>
      <w:sz w:val="20"/>
    </w:rPr>
  </w:style>
  <w:style w:type="character" w:styleId="Strong">
    <w:name w:val="Strong"/>
    <w:basedOn w:val="DefaultParagraphFont"/>
    <w:qFormat/>
    <w:rsid w:val="00D837F5"/>
    <w:rPr>
      <w:b/>
      <w:bCs/>
    </w:rPr>
  </w:style>
  <w:style w:type="character" w:styleId="PlaceholderText">
    <w:name w:val="Placeholder Text"/>
    <w:basedOn w:val="DefaultParagraphFont"/>
    <w:uiPriority w:val="99"/>
    <w:semiHidden/>
    <w:rsid w:val="005C12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0314E-628F-472B-A03A-12F73501C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7</Pages>
  <Words>1886</Words>
  <Characters>11884</Characters>
  <Application>Microsoft Office Word</Application>
  <DocSecurity>0</DocSecurity>
  <Lines>99</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IAS Universität Stuttgart</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Simon Kamm</cp:lastModifiedBy>
  <cp:revision>34</cp:revision>
  <cp:lastPrinted>2017-05-12T11:40:00Z</cp:lastPrinted>
  <dcterms:created xsi:type="dcterms:W3CDTF">2017-05-30T07:21:00Z</dcterms:created>
  <dcterms:modified xsi:type="dcterms:W3CDTF">2019-06-26T10:03:00Z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